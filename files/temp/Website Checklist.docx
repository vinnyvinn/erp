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5C1" w:rsidRDefault="00EB35C1"/>
    <w:sdt>
      <w:sdtPr>
        <w:id w:val="-1879767835"/>
        <w:docPartObj>
          <w:docPartGallery w:val="Cover Pages"/>
          <w:docPartUnique/>
        </w:docPartObj>
      </w:sdtPr>
      <w:sdtEndPr/>
      <w:sdtContent>
        <w:p w:rsidR="00127DCE" w:rsidRDefault="00127DCE"/>
        <w:p w:rsidR="00127DCE" w:rsidRDefault="00A100CF"/>
      </w:sdtContent>
    </w:sdt>
    <w:p w:rsidR="00127DCE" w:rsidRPr="005575D6" w:rsidRDefault="00127DCE" w:rsidP="00127DCE">
      <w:pPr>
        <w:rPr>
          <w:rFonts w:ascii="Calibri" w:eastAsia="Calibri" w:hAnsi="Calibri"/>
          <w:b/>
        </w:rPr>
      </w:pPr>
    </w:p>
    <w:p w:rsidR="00B617A8" w:rsidRDefault="00127DCE">
      <w:pPr>
        <w:rPr>
          <w:rFonts w:ascii="Calibri" w:eastAsia="Calibri" w:hAnsi="Calibri"/>
        </w:rPr>
      </w:pPr>
      <w:r w:rsidRPr="005575D6">
        <w:rPr>
          <w:rFonts w:ascii="Calibri" w:eastAsia="Calibri" w:hAnsi="Calibri"/>
        </w:rPr>
        <w:t xml:space="preserve"> </w:t>
      </w:r>
    </w:p>
    <w:p w:rsidR="00B617A8" w:rsidRDefault="00EB35C1">
      <w:pPr>
        <w:rPr>
          <w:rFonts w:ascii="Calibri" w:eastAsia="Calibri" w:hAnsi="Calibri"/>
        </w:rPr>
      </w:pPr>
      <w:r>
        <w:rPr>
          <w:noProof/>
        </w:rPr>
        <mc:AlternateContent>
          <mc:Choice Requires="wps">
            <w:drawing>
              <wp:anchor distT="0" distB="0" distL="114300" distR="114300" simplePos="0" relativeHeight="251661312" behindDoc="0" locked="0" layoutInCell="1" allowOverlap="1" wp14:anchorId="23DE3D7E" wp14:editId="1FE9DD7F">
                <wp:simplePos x="0" y="0"/>
                <wp:positionH relativeFrom="margin">
                  <wp:posOffset>3853497</wp:posOffset>
                </wp:positionH>
                <wp:positionV relativeFrom="paragraph">
                  <wp:posOffset>1965644</wp:posOffset>
                </wp:positionV>
                <wp:extent cx="2874645" cy="607060"/>
                <wp:effectExtent l="0" t="0" r="0" b="0"/>
                <wp:wrapNone/>
                <wp:docPr id="4" name="Text Box 4"/>
                <wp:cNvGraphicFramePr/>
                <a:graphic xmlns:a="http://schemas.openxmlformats.org/drawingml/2006/main">
                  <a:graphicData uri="http://schemas.microsoft.com/office/word/2010/wordprocessingShape">
                    <wps:wsp>
                      <wps:cNvSpPr txBox="1"/>
                      <wps:spPr>
                        <a:xfrm rot="5400000">
                          <a:off x="0" y="0"/>
                          <a:ext cx="2874645" cy="607060"/>
                        </a:xfrm>
                        <a:prstGeom prst="rect">
                          <a:avLst/>
                        </a:prstGeom>
                        <a:noFill/>
                        <a:ln w="6350">
                          <a:noFill/>
                        </a:ln>
                      </wps:spPr>
                      <wps:txbx>
                        <w:txbxContent>
                          <w:p w:rsidR="00EB35C1" w:rsidRPr="00502424" w:rsidRDefault="00EB35C1" w:rsidP="00EB35C1">
                            <w:pPr>
                              <w:rPr>
                                <w:color w:val="000000" w:themeColor="text1"/>
                                <w:sz w:val="4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424">
                              <w:rPr>
                                <w:rStyle w:val="fontstyle01"/>
                                <w:color w:val="000000" w:themeColor="text1"/>
                                <w:sz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E3D7E" id="_x0000_t202" coordsize="21600,21600" o:spt="202" path="m,l,21600r21600,l21600,xe">
                <v:stroke joinstyle="miter"/>
                <v:path gradientshapeok="t" o:connecttype="rect"/>
              </v:shapetype>
              <v:shape id="Text Box 4" o:spid="_x0000_s1026" type="#_x0000_t202" style="position:absolute;margin-left:303.4pt;margin-top:154.8pt;width:226.35pt;height:47.8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" filled="f" stroked="f" strokeweight=".5pt">
                <v:textbox>
                  <w:txbxContent>
                    <w:p w:rsidR="00EB35C1" w:rsidRPr="00502424" w:rsidRDefault="00EB35C1" w:rsidP="00EB35C1">
                      <w:pPr>
                        <w:rPr>
                          <w:color w:val="000000" w:themeColor="text1"/>
                          <w:sz w:val="4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2424">
                        <w:rPr>
                          <w:rStyle w:val="fontstyle01"/>
                          <w:color w:val="000000" w:themeColor="text1"/>
                          <w:sz w:val="6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GENERAL INFO</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4E1ED5B" wp14:editId="0A5B917B">
                <wp:simplePos x="0" y="0"/>
                <wp:positionH relativeFrom="margin">
                  <wp:align>left</wp:align>
                </wp:positionH>
                <wp:positionV relativeFrom="paragraph">
                  <wp:posOffset>473075</wp:posOffset>
                </wp:positionV>
                <wp:extent cx="4111143" cy="3574473"/>
                <wp:effectExtent l="0" t="0" r="0" b="6985"/>
                <wp:wrapNone/>
                <wp:docPr id="2" name="Text Box 2"/>
                <wp:cNvGraphicFramePr/>
                <a:graphic xmlns:a="http://schemas.openxmlformats.org/drawingml/2006/main">
                  <a:graphicData uri="http://schemas.microsoft.com/office/word/2010/wordprocessingShape">
                    <wps:wsp>
                      <wps:cNvSpPr txBox="1"/>
                      <wps:spPr>
                        <a:xfrm>
                          <a:off x="0" y="0"/>
                          <a:ext cx="4111143" cy="3574473"/>
                        </a:xfrm>
                        <a:prstGeom prst="rect">
                          <a:avLst/>
                        </a:prstGeom>
                        <a:noFill/>
                        <a:ln w="6350">
                          <a:noFill/>
                        </a:ln>
                      </wps:spPr>
                      <wps:txbx>
                        <w:txbxContent>
                          <w:p w:rsidR="00EB35C1" w:rsidRPr="00502424" w:rsidRDefault="00EB35C1" w:rsidP="00EB35C1">
                            <w:pPr>
                              <w:rPr>
                                <w:sz w:val="36"/>
                              </w:rPr>
                            </w:pPr>
                            <w:r w:rsidRPr="00502424">
                              <w:rPr>
                                <w:rStyle w:val="fontstyle01"/>
                                <w:sz w:val="26"/>
                              </w:rPr>
                              <w:t>Every website design project begins with a plan!</w:t>
                            </w:r>
                            <w:r w:rsidRPr="00502424">
                              <w:rPr>
                                <w:rFonts w:ascii="Calibri-Bold" w:hAnsi="Calibri-Bold"/>
                                <w:b/>
                                <w:bCs/>
                                <w:color w:val="000000"/>
                                <w:sz w:val="26"/>
                                <w:szCs w:val="20"/>
                              </w:rPr>
                              <w:br/>
                            </w:r>
                            <w:r w:rsidRPr="00502424">
                              <w:rPr>
                                <w:rStyle w:val="fontstyle21"/>
                                <w:sz w:val="28"/>
                              </w:rPr>
                              <w:t>We’ve created this Website Design Checklist to</w:t>
                            </w:r>
                            <w:r w:rsidRPr="00502424">
                              <w:rPr>
                                <w:rFonts w:ascii="Calibri" w:hAnsi="Calibri"/>
                                <w:color w:val="000000"/>
                                <w:sz w:val="28"/>
                                <w:szCs w:val="20"/>
                              </w:rPr>
                              <w:br/>
                            </w:r>
                            <w:r w:rsidRPr="00502424">
                              <w:rPr>
                                <w:rStyle w:val="fontstyle21"/>
                                <w:sz w:val="28"/>
                              </w:rPr>
                              <w:t>help you define your requirements, preferences,</w:t>
                            </w:r>
                            <w:r w:rsidRPr="00502424">
                              <w:rPr>
                                <w:rFonts w:ascii="Calibri" w:hAnsi="Calibri"/>
                                <w:color w:val="000000"/>
                                <w:sz w:val="28"/>
                                <w:szCs w:val="20"/>
                              </w:rPr>
                              <w:br/>
                            </w:r>
                            <w:r w:rsidRPr="00502424">
                              <w:rPr>
                                <w:rStyle w:val="fontstyle21"/>
                                <w:sz w:val="28"/>
                              </w:rPr>
                              <w:t>and resources.</w:t>
                            </w:r>
                            <w:r w:rsidRPr="00502424">
                              <w:rPr>
                                <w:rFonts w:ascii="Calibri" w:hAnsi="Calibri"/>
                                <w:color w:val="000000"/>
                                <w:sz w:val="28"/>
                                <w:szCs w:val="20"/>
                              </w:rPr>
                              <w:br/>
                            </w:r>
                            <w:r w:rsidRPr="00502424">
                              <w:rPr>
                                <w:rStyle w:val="fontstyle21"/>
                                <w:sz w:val="28"/>
                              </w:rPr>
                              <w:t>When you put the plan on paper you come to</w:t>
                            </w:r>
                            <w:r w:rsidRPr="00502424">
                              <w:rPr>
                                <w:rFonts w:ascii="Calibri" w:hAnsi="Calibri"/>
                                <w:color w:val="000000"/>
                                <w:sz w:val="28"/>
                                <w:szCs w:val="20"/>
                              </w:rPr>
                              <w:br/>
                            </w:r>
                            <w:r w:rsidRPr="00502424">
                              <w:rPr>
                                <w:rStyle w:val="fontstyle21"/>
                                <w:sz w:val="28"/>
                              </w:rPr>
                              <w:t>know how much work is involved on your end, and</w:t>
                            </w:r>
                            <w:r w:rsidRPr="00502424">
                              <w:rPr>
                                <w:rFonts w:ascii="Calibri" w:hAnsi="Calibri"/>
                                <w:color w:val="000000"/>
                                <w:sz w:val="28"/>
                                <w:szCs w:val="20"/>
                              </w:rPr>
                              <w:br/>
                            </w:r>
                            <w:r w:rsidRPr="00502424">
                              <w:rPr>
                                <w:rStyle w:val="fontstyle31"/>
                                <w:sz w:val="26"/>
                              </w:rPr>
                              <w:t xml:space="preserve">possibly </w:t>
                            </w:r>
                            <w:r w:rsidRPr="00502424">
                              <w:rPr>
                                <w:rStyle w:val="fontstyle21"/>
                                <w:sz w:val="28"/>
                              </w:rPr>
                              <w:t>an appreciation of the work needed to be</w:t>
                            </w:r>
                            <w:r w:rsidRPr="00502424">
                              <w:rPr>
                                <w:rFonts w:ascii="Calibri" w:hAnsi="Calibri"/>
                                <w:color w:val="000000"/>
                                <w:sz w:val="28"/>
                                <w:szCs w:val="20"/>
                              </w:rPr>
                              <w:br/>
                            </w:r>
                            <w:r w:rsidRPr="00502424">
                              <w:rPr>
                                <w:rStyle w:val="fontstyle21"/>
                                <w:sz w:val="28"/>
                              </w:rPr>
                              <w:t>accomplished on our end.</w:t>
                            </w:r>
                            <w:r w:rsidRPr="00502424">
                              <w:rPr>
                                <w:rFonts w:ascii="Calibri" w:hAnsi="Calibri"/>
                                <w:color w:val="000000"/>
                                <w:sz w:val="28"/>
                                <w:szCs w:val="20"/>
                              </w:rPr>
                              <w:br/>
                            </w:r>
                            <w:r w:rsidRPr="00502424">
                              <w:rPr>
                                <w:rStyle w:val="fontstyle21"/>
                                <w:sz w:val="28"/>
                              </w:rPr>
                              <w:t>Please go through this Web Design Checklist and</w:t>
                            </w:r>
                            <w:r w:rsidRPr="00502424">
                              <w:rPr>
                                <w:rFonts w:ascii="Calibri" w:hAnsi="Calibri"/>
                                <w:color w:val="000000"/>
                                <w:sz w:val="28"/>
                                <w:szCs w:val="20"/>
                              </w:rPr>
                              <w:br/>
                            </w:r>
                            <w:r w:rsidRPr="00502424">
                              <w:rPr>
                                <w:rStyle w:val="fontstyle21"/>
                                <w:sz w:val="28"/>
                              </w:rPr>
                              <w:t>answer all questions to the best of your ability. On</w:t>
                            </w:r>
                            <w:r w:rsidRPr="00502424">
                              <w:rPr>
                                <w:rFonts w:ascii="Calibri" w:hAnsi="Calibri"/>
                                <w:color w:val="000000"/>
                                <w:sz w:val="28"/>
                                <w:szCs w:val="20"/>
                              </w:rPr>
                              <w:br/>
                            </w:r>
                            <w:r w:rsidRPr="00502424">
                              <w:rPr>
                                <w:rStyle w:val="fontstyle21"/>
                                <w:sz w:val="28"/>
                              </w:rPr>
                              <w:t>completion, send us the answers and we’ll be</w:t>
                            </w:r>
                            <w:r w:rsidRPr="00502424">
                              <w:rPr>
                                <w:rFonts w:ascii="Calibri" w:hAnsi="Calibri"/>
                                <w:color w:val="000000"/>
                                <w:sz w:val="28"/>
                                <w:szCs w:val="20"/>
                              </w:rPr>
                              <w:br/>
                            </w:r>
                            <w:r w:rsidRPr="00502424">
                              <w:rPr>
                                <w:rStyle w:val="fontstyle21"/>
                                <w:sz w:val="28"/>
                              </w:rPr>
                              <w:t>ready to begin your project ‐ or at the very least,</w:t>
                            </w:r>
                            <w:r w:rsidRPr="00502424">
                              <w:rPr>
                                <w:rFonts w:ascii="Calibri" w:hAnsi="Calibri"/>
                                <w:color w:val="000000"/>
                                <w:sz w:val="28"/>
                                <w:szCs w:val="20"/>
                              </w:rPr>
                              <w:br/>
                            </w:r>
                            <w:r w:rsidRPr="00502424">
                              <w:rPr>
                                <w:rStyle w:val="fontstyle21"/>
                                <w:sz w:val="28"/>
                              </w:rPr>
                              <w:t>we’ll provide an accurate estimate.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1ED5B" id="Text Box 2" o:spid="_x0000_s1027" type="#_x0000_t202" style="position:absolute;margin-left:0;margin-top:37.25pt;width:323.7pt;height:281.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" filled="f" stroked="f" strokeweight=".5pt">
                <v:textbox>
                  <w:txbxContent>
                    <w:p w:rsidR="00EB35C1" w:rsidRPr="00502424" w:rsidRDefault="00EB35C1" w:rsidP="00EB35C1">
                      <w:pPr>
                        <w:rPr>
                          <w:sz w:val="36"/>
                        </w:rPr>
                      </w:pPr>
                      <w:r w:rsidRPr="00502424">
                        <w:rPr>
                          <w:rStyle w:val="fontstyle01"/>
                          <w:sz w:val="26"/>
                        </w:rPr>
                        <w:t>Every website design project begins with a plan!</w:t>
                      </w:r>
                      <w:r w:rsidRPr="00502424">
                        <w:rPr>
                          <w:rFonts w:ascii="Calibri-Bold" w:hAnsi="Calibri-Bold"/>
                          <w:b/>
                          <w:bCs/>
                          <w:color w:val="000000"/>
                          <w:sz w:val="26"/>
                          <w:szCs w:val="20"/>
                        </w:rPr>
                        <w:br/>
                      </w:r>
                      <w:r w:rsidRPr="00502424">
                        <w:rPr>
                          <w:rStyle w:val="fontstyle21"/>
                          <w:sz w:val="28"/>
                        </w:rPr>
                        <w:t>We’ve created this Website Design Checklist to</w:t>
                      </w:r>
                      <w:r w:rsidRPr="00502424">
                        <w:rPr>
                          <w:rFonts w:ascii="Calibri" w:hAnsi="Calibri"/>
                          <w:color w:val="000000"/>
                          <w:sz w:val="28"/>
                          <w:szCs w:val="20"/>
                        </w:rPr>
                        <w:br/>
                      </w:r>
                      <w:r w:rsidRPr="00502424">
                        <w:rPr>
                          <w:rStyle w:val="fontstyle21"/>
                          <w:sz w:val="28"/>
                        </w:rPr>
                        <w:t>help you define your requirements, preferences,</w:t>
                      </w:r>
                      <w:r w:rsidRPr="00502424">
                        <w:rPr>
                          <w:rFonts w:ascii="Calibri" w:hAnsi="Calibri"/>
                          <w:color w:val="000000"/>
                          <w:sz w:val="28"/>
                          <w:szCs w:val="20"/>
                        </w:rPr>
                        <w:br/>
                      </w:r>
                      <w:r w:rsidRPr="00502424">
                        <w:rPr>
                          <w:rStyle w:val="fontstyle21"/>
                          <w:sz w:val="28"/>
                        </w:rPr>
                        <w:t>and resources.</w:t>
                      </w:r>
                      <w:r w:rsidRPr="00502424">
                        <w:rPr>
                          <w:rFonts w:ascii="Calibri" w:hAnsi="Calibri"/>
                          <w:color w:val="000000"/>
                          <w:sz w:val="28"/>
                          <w:szCs w:val="20"/>
                        </w:rPr>
                        <w:br/>
                      </w:r>
                      <w:r w:rsidRPr="00502424">
                        <w:rPr>
                          <w:rStyle w:val="fontstyle21"/>
                          <w:sz w:val="28"/>
                        </w:rPr>
                        <w:t>When you put the plan on paper you come to</w:t>
                      </w:r>
                      <w:r w:rsidRPr="00502424">
                        <w:rPr>
                          <w:rFonts w:ascii="Calibri" w:hAnsi="Calibri"/>
                          <w:color w:val="000000"/>
                          <w:sz w:val="28"/>
                          <w:szCs w:val="20"/>
                        </w:rPr>
                        <w:br/>
                      </w:r>
                      <w:r w:rsidRPr="00502424">
                        <w:rPr>
                          <w:rStyle w:val="fontstyle21"/>
                          <w:sz w:val="28"/>
                        </w:rPr>
                        <w:t>know how much work is involved on your end, and</w:t>
                      </w:r>
                      <w:r w:rsidRPr="00502424">
                        <w:rPr>
                          <w:rFonts w:ascii="Calibri" w:hAnsi="Calibri"/>
                          <w:color w:val="000000"/>
                          <w:sz w:val="28"/>
                          <w:szCs w:val="20"/>
                        </w:rPr>
                        <w:br/>
                      </w:r>
                      <w:r w:rsidRPr="00502424">
                        <w:rPr>
                          <w:rStyle w:val="fontstyle31"/>
                          <w:sz w:val="26"/>
                        </w:rPr>
                        <w:t xml:space="preserve">possibly </w:t>
                      </w:r>
                      <w:r w:rsidRPr="00502424">
                        <w:rPr>
                          <w:rStyle w:val="fontstyle21"/>
                          <w:sz w:val="28"/>
                        </w:rPr>
                        <w:t>an appreciation of the work needed to be</w:t>
                      </w:r>
                      <w:r w:rsidRPr="00502424">
                        <w:rPr>
                          <w:rFonts w:ascii="Calibri" w:hAnsi="Calibri"/>
                          <w:color w:val="000000"/>
                          <w:sz w:val="28"/>
                          <w:szCs w:val="20"/>
                        </w:rPr>
                        <w:br/>
                      </w:r>
                      <w:r w:rsidRPr="00502424">
                        <w:rPr>
                          <w:rStyle w:val="fontstyle21"/>
                          <w:sz w:val="28"/>
                        </w:rPr>
                        <w:t>accomplished on our end.</w:t>
                      </w:r>
                      <w:r w:rsidRPr="00502424">
                        <w:rPr>
                          <w:rFonts w:ascii="Calibri" w:hAnsi="Calibri"/>
                          <w:color w:val="000000"/>
                          <w:sz w:val="28"/>
                          <w:szCs w:val="20"/>
                        </w:rPr>
                        <w:br/>
                      </w:r>
                      <w:r w:rsidRPr="00502424">
                        <w:rPr>
                          <w:rStyle w:val="fontstyle21"/>
                          <w:sz w:val="28"/>
                        </w:rPr>
                        <w:t>Please go through this Web Design Checklist and</w:t>
                      </w:r>
                      <w:r w:rsidRPr="00502424">
                        <w:rPr>
                          <w:rFonts w:ascii="Calibri" w:hAnsi="Calibri"/>
                          <w:color w:val="000000"/>
                          <w:sz w:val="28"/>
                          <w:szCs w:val="20"/>
                        </w:rPr>
                        <w:br/>
                      </w:r>
                      <w:r w:rsidRPr="00502424">
                        <w:rPr>
                          <w:rStyle w:val="fontstyle21"/>
                          <w:sz w:val="28"/>
                        </w:rPr>
                        <w:t>answer all questions to the best of your ability. On</w:t>
                      </w:r>
                      <w:r w:rsidRPr="00502424">
                        <w:rPr>
                          <w:rFonts w:ascii="Calibri" w:hAnsi="Calibri"/>
                          <w:color w:val="000000"/>
                          <w:sz w:val="28"/>
                          <w:szCs w:val="20"/>
                        </w:rPr>
                        <w:br/>
                      </w:r>
                      <w:r w:rsidRPr="00502424">
                        <w:rPr>
                          <w:rStyle w:val="fontstyle21"/>
                          <w:sz w:val="28"/>
                        </w:rPr>
                        <w:t>completion, send us the answers and we’ll be</w:t>
                      </w:r>
                      <w:r w:rsidRPr="00502424">
                        <w:rPr>
                          <w:rFonts w:ascii="Calibri" w:hAnsi="Calibri"/>
                          <w:color w:val="000000"/>
                          <w:sz w:val="28"/>
                          <w:szCs w:val="20"/>
                        </w:rPr>
                        <w:br/>
                      </w:r>
                      <w:r w:rsidRPr="00502424">
                        <w:rPr>
                          <w:rStyle w:val="fontstyle21"/>
                          <w:sz w:val="28"/>
                        </w:rPr>
                        <w:t>ready to begin your project ‐ or at the very least,</w:t>
                      </w:r>
                      <w:r w:rsidRPr="00502424">
                        <w:rPr>
                          <w:rFonts w:ascii="Calibri" w:hAnsi="Calibri"/>
                          <w:color w:val="000000"/>
                          <w:sz w:val="28"/>
                          <w:szCs w:val="20"/>
                        </w:rPr>
                        <w:br/>
                      </w:r>
                      <w:r w:rsidRPr="00502424">
                        <w:rPr>
                          <w:rStyle w:val="fontstyle21"/>
                          <w:sz w:val="28"/>
                        </w:rPr>
                        <w:t>we’ll provide an accurate estimate.</w:t>
                      </w:r>
                    </w:p>
                  </w:txbxContent>
                </v:textbox>
                <w10:wrap anchorx="margin"/>
              </v:shape>
            </w:pict>
          </mc:Fallback>
        </mc:AlternateContent>
      </w:r>
      <w:r w:rsidR="00B617A8">
        <w:rPr>
          <w:rFonts w:ascii="Calibri" w:eastAsia="Calibri" w:hAnsi="Calibri"/>
        </w:rPr>
        <w:br w:type="page"/>
      </w:r>
    </w:p>
    <w:p w:rsidR="00A2374D" w:rsidRDefault="00A2374D">
      <w:pPr>
        <w:rPr>
          <w:rFonts w:ascii="Calibri" w:eastAsia="Calibri" w:hAnsi="Calibri"/>
          <w:b/>
        </w:rPr>
      </w:pPr>
    </w:p>
    <w:p w:rsidR="00EB35C1" w:rsidRDefault="00EB35C1" w:rsidP="00EB35C1">
      <w:pPr>
        <w:pStyle w:val="ListParagraph"/>
        <w:numPr>
          <w:ilvl w:val="0"/>
          <w:numId w:val="14"/>
        </w:numPr>
        <w:spacing w:line="360" w:lineRule="auto"/>
      </w:pPr>
      <w:r w:rsidRPr="00502424">
        <w:t>What does your organization do?</w:t>
      </w:r>
      <w:r>
        <w:t xml:space="preserve"> This will go under About Us section.</w:t>
      </w:r>
    </w:p>
    <w:p w:rsidR="00EB35C1" w:rsidRDefault="00EB35C1" w:rsidP="00EB35C1">
      <w:pPr>
        <w:pStyle w:val="ListParagraph"/>
        <w:numPr>
          <w:ilvl w:val="0"/>
          <w:numId w:val="14"/>
        </w:numPr>
        <w:spacing w:line="360" w:lineRule="auto"/>
      </w:pPr>
      <w:r>
        <w:t xml:space="preserve">Do you have any sample website? Please share. </w:t>
      </w:r>
    </w:p>
    <w:p w:rsidR="00EB35C1" w:rsidRDefault="00EB35C1" w:rsidP="00EB35C1">
      <w:pPr>
        <w:pStyle w:val="ListParagraph"/>
        <w:numPr>
          <w:ilvl w:val="0"/>
          <w:numId w:val="14"/>
        </w:numPr>
        <w:spacing w:line="360" w:lineRule="auto"/>
      </w:pPr>
      <w:r w:rsidRPr="00502424">
        <w:t>What products or services do</w:t>
      </w:r>
      <w:r>
        <w:t>es</w:t>
      </w:r>
      <w:r w:rsidRPr="00502424">
        <w:t xml:space="preserve"> </w:t>
      </w:r>
      <w:r>
        <w:t>your</w:t>
      </w:r>
      <w:r w:rsidRPr="00502424">
        <w:t xml:space="preserve"> </w:t>
      </w:r>
      <w:r>
        <w:t xml:space="preserve">company offer? Provide as much details as possible. This will go under Our Products / Services section. </w:t>
      </w:r>
    </w:p>
    <w:p w:rsidR="00EB35C1" w:rsidRDefault="00EB35C1" w:rsidP="00EB35C1">
      <w:pPr>
        <w:pStyle w:val="ListParagraph"/>
        <w:numPr>
          <w:ilvl w:val="0"/>
          <w:numId w:val="14"/>
        </w:numPr>
        <w:spacing w:line="360" w:lineRule="auto"/>
      </w:pPr>
      <w:r w:rsidRPr="00502424">
        <w:t>What is your competitive edge? (List at least three reasons why you are a good</w:t>
      </w:r>
      <w:r>
        <w:t xml:space="preserve"> </w:t>
      </w:r>
      <w:r w:rsidRPr="00502424">
        <w:t>business choi</w:t>
      </w:r>
      <w:bookmarkStart w:id="0" w:name="_GoBack"/>
      <w:bookmarkEnd w:id="0"/>
      <w:r w:rsidRPr="00502424">
        <w:t>ce.)</w:t>
      </w:r>
      <w:r>
        <w:t xml:space="preserve"> This will go under “Why Choose Us” Section</w:t>
      </w:r>
    </w:p>
    <w:p w:rsidR="00EB35C1" w:rsidRDefault="00EB35C1" w:rsidP="00EB35C1">
      <w:pPr>
        <w:pStyle w:val="ListParagraph"/>
        <w:numPr>
          <w:ilvl w:val="0"/>
          <w:numId w:val="14"/>
        </w:numPr>
        <w:spacing w:line="360" w:lineRule="auto"/>
      </w:pPr>
      <w:r>
        <w:t xml:space="preserve">Do you have social media channels for your company? If so mention full link to the pages / handle. </w:t>
      </w:r>
    </w:p>
    <w:p w:rsidR="00EB35C1" w:rsidRDefault="00EB35C1" w:rsidP="00EB35C1">
      <w:pPr>
        <w:pStyle w:val="ListParagraph"/>
        <w:numPr>
          <w:ilvl w:val="0"/>
          <w:numId w:val="14"/>
        </w:numPr>
        <w:spacing w:line="360" w:lineRule="auto"/>
      </w:pPr>
      <w:r>
        <w:t>Have you registered a domain? If so, please specify. If not, please give some suggested names you would like to have to be registered &lt;&lt;Charged Extra&gt;&gt;.</w:t>
      </w:r>
    </w:p>
    <w:p w:rsidR="00EB35C1" w:rsidRDefault="00EB35C1" w:rsidP="00EB35C1">
      <w:pPr>
        <w:pStyle w:val="ListParagraph"/>
        <w:numPr>
          <w:ilvl w:val="0"/>
          <w:numId w:val="14"/>
        </w:numPr>
        <w:spacing w:line="360" w:lineRule="auto"/>
      </w:pPr>
      <w:r>
        <w:t xml:space="preserve">Do you want email services on that domain? </w:t>
      </w:r>
    </w:p>
    <w:p w:rsidR="00EB35C1" w:rsidRDefault="00EB35C1" w:rsidP="00EB35C1">
      <w:pPr>
        <w:pStyle w:val="ListParagraph"/>
        <w:numPr>
          <w:ilvl w:val="1"/>
          <w:numId w:val="14"/>
        </w:numPr>
        <w:spacing w:line="360" w:lineRule="auto"/>
      </w:pPr>
      <w:r>
        <w:t>If yes, then please mention the names of staff and email addresses that you want to create for them.</w:t>
      </w:r>
    </w:p>
    <w:p w:rsidR="00EB35C1" w:rsidRDefault="00EB35C1" w:rsidP="00EB35C1">
      <w:pPr>
        <w:pStyle w:val="ListParagraph"/>
        <w:numPr>
          <w:ilvl w:val="1"/>
          <w:numId w:val="14"/>
        </w:numPr>
        <w:spacing w:line="360" w:lineRule="auto"/>
      </w:pPr>
      <w:r>
        <w:t>What email quota would you want to keep for each account?</w:t>
      </w:r>
    </w:p>
    <w:p w:rsidR="00EB35C1" w:rsidRDefault="00EB35C1" w:rsidP="00EB35C1">
      <w:pPr>
        <w:pStyle w:val="ListParagraph"/>
        <w:numPr>
          <w:ilvl w:val="0"/>
          <w:numId w:val="14"/>
        </w:numPr>
        <w:spacing w:line="360" w:lineRule="auto"/>
      </w:pPr>
      <w:r>
        <w:t>Do you have hi-quality images to be used on website?</w:t>
      </w:r>
    </w:p>
    <w:p w:rsidR="00EB35C1" w:rsidRDefault="00EB35C1" w:rsidP="00EB35C1">
      <w:pPr>
        <w:pStyle w:val="ListParagraph"/>
        <w:numPr>
          <w:ilvl w:val="1"/>
          <w:numId w:val="14"/>
        </w:numPr>
        <w:spacing w:line="360" w:lineRule="auto"/>
      </w:pPr>
      <w:r>
        <w:t>If yes, then would you provide us with those images?</w:t>
      </w:r>
    </w:p>
    <w:p w:rsidR="00EB35C1" w:rsidRDefault="00EB35C1" w:rsidP="00EB35C1">
      <w:pPr>
        <w:pStyle w:val="ListParagraph"/>
        <w:numPr>
          <w:ilvl w:val="1"/>
          <w:numId w:val="14"/>
        </w:numPr>
        <w:spacing w:line="360" w:lineRule="auto"/>
      </w:pPr>
      <w:r>
        <w:t>If No, then would you want us to buy stock images online? This will come at a cost.</w:t>
      </w:r>
    </w:p>
    <w:p w:rsidR="00EB35C1" w:rsidRDefault="00EB35C1" w:rsidP="00EB35C1">
      <w:pPr>
        <w:pStyle w:val="ListParagraph"/>
        <w:numPr>
          <w:ilvl w:val="1"/>
          <w:numId w:val="14"/>
        </w:numPr>
        <w:spacing w:line="360" w:lineRule="auto"/>
      </w:pPr>
      <w:r>
        <w:t>If you don’t want to spend on stock images, then would you want us to use free images from open source. Remember, these images could be used by other websites too.</w:t>
      </w:r>
    </w:p>
    <w:p w:rsidR="00EB35C1" w:rsidRDefault="00EB35C1" w:rsidP="00EB35C1">
      <w:pPr>
        <w:pStyle w:val="ListParagraph"/>
        <w:numPr>
          <w:ilvl w:val="0"/>
          <w:numId w:val="14"/>
        </w:numPr>
        <w:spacing w:line="360" w:lineRule="auto"/>
      </w:pPr>
      <w:r>
        <w:t>Do you have hi-res logo of your company? If yes, please send us the logo.</w:t>
      </w:r>
    </w:p>
    <w:p w:rsidR="00EB35C1" w:rsidRDefault="00EB35C1" w:rsidP="00EB35C1">
      <w:pPr>
        <w:pStyle w:val="ListParagraph"/>
        <w:numPr>
          <w:ilvl w:val="0"/>
          <w:numId w:val="14"/>
        </w:numPr>
        <w:spacing w:line="360" w:lineRule="auto"/>
      </w:pPr>
      <w:r>
        <w:t xml:space="preserve">Do you have a content for your website? </w:t>
      </w:r>
    </w:p>
    <w:p w:rsidR="00EB35C1" w:rsidRDefault="00EB35C1" w:rsidP="00EB35C1">
      <w:pPr>
        <w:pStyle w:val="ListParagraph"/>
        <w:numPr>
          <w:ilvl w:val="1"/>
          <w:numId w:val="14"/>
        </w:numPr>
        <w:spacing w:line="360" w:lineRule="auto"/>
      </w:pPr>
      <w:r>
        <w:t>If yes, please provide the details. You may attach additional pages.</w:t>
      </w:r>
    </w:p>
    <w:p w:rsidR="00EB35C1" w:rsidRDefault="00EB35C1" w:rsidP="00EB35C1">
      <w:pPr>
        <w:pStyle w:val="ListParagraph"/>
        <w:numPr>
          <w:ilvl w:val="1"/>
          <w:numId w:val="14"/>
        </w:numPr>
        <w:spacing w:line="360" w:lineRule="auto"/>
      </w:pPr>
      <w:r>
        <w:t>If not? Would you want us to engage the content writers for you at a cost?</w:t>
      </w:r>
    </w:p>
    <w:p w:rsidR="00EB35C1" w:rsidRDefault="00EB35C1" w:rsidP="00EB35C1">
      <w:pPr>
        <w:pStyle w:val="ListParagraph"/>
        <w:numPr>
          <w:ilvl w:val="0"/>
          <w:numId w:val="14"/>
        </w:numPr>
        <w:spacing w:line="360" w:lineRule="auto"/>
      </w:pPr>
      <w:r>
        <w:t xml:space="preserve">The dynamism of business are making the website change their content at frequent intervals. This needs someone to manage the content on the website using a Content Management System Module that provides this functionality. Do you want to manage the content on your website i.e. by using Content Management System? </w:t>
      </w:r>
    </w:p>
    <w:p w:rsidR="00EB35C1" w:rsidRDefault="00EB35C1" w:rsidP="00EB35C1">
      <w:pPr>
        <w:pStyle w:val="ListParagraph"/>
        <w:numPr>
          <w:ilvl w:val="1"/>
          <w:numId w:val="14"/>
        </w:numPr>
        <w:spacing w:line="360" w:lineRule="auto"/>
      </w:pPr>
      <w:r>
        <w:t>If yes, would you want to manage this content on your own?</w:t>
      </w:r>
    </w:p>
    <w:p w:rsidR="00EB35C1" w:rsidRDefault="00EB35C1" w:rsidP="00EB35C1">
      <w:pPr>
        <w:pStyle w:val="ListParagraph"/>
        <w:numPr>
          <w:ilvl w:val="1"/>
          <w:numId w:val="14"/>
        </w:numPr>
        <w:spacing w:line="360" w:lineRule="auto"/>
      </w:pPr>
      <w:r>
        <w:t>If you don’t want to manage the content, can we recommend this service such that someone would manage the content for you. All you have to do is send us outlines of what you need to publish, and our content writers would do the rest.</w:t>
      </w:r>
    </w:p>
    <w:p w:rsidR="00EB35C1" w:rsidRDefault="00EB35C1" w:rsidP="00EB35C1">
      <w:pPr>
        <w:pStyle w:val="ListParagraph"/>
        <w:numPr>
          <w:ilvl w:val="0"/>
          <w:numId w:val="14"/>
        </w:numPr>
        <w:spacing w:line="360" w:lineRule="auto"/>
      </w:pPr>
      <w:r>
        <w:t xml:space="preserve">Would you like to sell products online? </w:t>
      </w:r>
    </w:p>
    <w:p w:rsidR="00EB35C1" w:rsidRDefault="00EB35C1" w:rsidP="00EB35C1">
      <w:pPr>
        <w:pStyle w:val="ListParagraph"/>
        <w:numPr>
          <w:ilvl w:val="1"/>
          <w:numId w:val="14"/>
        </w:numPr>
        <w:spacing w:line="360" w:lineRule="auto"/>
      </w:pPr>
      <w:r>
        <w:t>If Yes, then have you selected a payment gateway? If Yes, please specify the gateway details and access to the Payment API.</w:t>
      </w:r>
    </w:p>
    <w:p w:rsidR="00EB35C1" w:rsidRDefault="00EB35C1" w:rsidP="00EB35C1">
      <w:pPr>
        <w:pStyle w:val="ListParagraph"/>
        <w:numPr>
          <w:ilvl w:val="1"/>
          <w:numId w:val="14"/>
        </w:numPr>
        <w:spacing w:line="360" w:lineRule="auto"/>
      </w:pPr>
      <w:r>
        <w:t>If No, then would you want us to recommend a provider?</w:t>
      </w:r>
    </w:p>
    <w:p w:rsidR="00EB35C1" w:rsidRDefault="00EB35C1" w:rsidP="00EB35C1">
      <w:pPr>
        <w:pStyle w:val="ListParagraph"/>
        <w:numPr>
          <w:ilvl w:val="0"/>
          <w:numId w:val="14"/>
        </w:numPr>
        <w:spacing w:line="360" w:lineRule="auto"/>
      </w:pPr>
      <w:r>
        <w:t xml:space="preserve">Modern websites are required to have SSL (Secured Socket Layer) mandatory. Moreover, a website dealing in e-commerce needs to have this in place. Have you purchased a SSL certificate? </w:t>
      </w:r>
    </w:p>
    <w:p w:rsidR="00EB35C1" w:rsidRDefault="00EB35C1" w:rsidP="00EB35C1">
      <w:pPr>
        <w:pStyle w:val="ListParagraph"/>
        <w:numPr>
          <w:ilvl w:val="1"/>
          <w:numId w:val="14"/>
        </w:numPr>
        <w:spacing w:line="360" w:lineRule="auto"/>
      </w:pPr>
      <w:r>
        <w:t>If yes, then please provide us with details.</w:t>
      </w:r>
    </w:p>
    <w:p w:rsidR="00EB35C1" w:rsidRDefault="00EB35C1" w:rsidP="00EB35C1">
      <w:pPr>
        <w:pStyle w:val="ListParagraph"/>
        <w:numPr>
          <w:ilvl w:val="1"/>
          <w:numId w:val="14"/>
        </w:numPr>
        <w:spacing w:line="360" w:lineRule="auto"/>
      </w:pPr>
      <w:r>
        <w:t>If No, then would you like us to buy this certificate for you? Please note, this would attract an annual charge.</w:t>
      </w:r>
    </w:p>
    <w:p w:rsidR="00EB35C1" w:rsidRDefault="00EB35C1" w:rsidP="00EB35C1">
      <w:pPr>
        <w:pStyle w:val="ListParagraph"/>
        <w:numPr>
          <w:ilvl w:val="0"/>
          <w:numId w:val="14"/>
        </w:numPr>
        <w:spacing w:line="360" w:lineRule="auto"/>
      </w:pPr>
      <w:r>
        <w:t>All websites need some sort of maintenance to keep them running in top condition. This involves constantly updating the codes and patching the site for security. In order to do this, we need to put you on a maintenance contract that is billed annually. This charge would be applied after the website is up in running.</w:t>
      </w:r>
      <w:r w:rsidRPr="00F8768A">
        <w:t xml:space="preserve"> </w:t>
      </w:r>
      <w:r>
        <w:t>Are you interested in this service?</w:t>
      </w:r>
    </w:p>
    <w:p w:rsidR="00EB35C1" w:rsidRDefault="00EB35C1" w:rsidP="00EB35C1">
      <w:pPr>
        <w:pStyle w:val="ListParagraph"/>
        <w:numPr>
          <w:ilvl w:val="0"/>
          <w:numId w:val="14"/>
        </w:numPr>
        <w:spacing w:line="360" w:lineRule="auto"/>
      </w:pPr>
      <w:r>
        <w:t>These days the organizations work with heterogenous systems to manage their operations. This leads to multiple software running at client’s premises. An online system like website can be made to integrate with an on-premise system to provide smooth integration. Do you have such requirement to integrate website with legacy or on-premise system? This would involve further development. If you do need, then please provide further details.</w:t>
      </w:r>
    </w:p>
    <w:p w:rsidR="00EB35C1" w:rsidRDefault="00EB35C1" w:rsidP="00EB35C1">
      <w:pPr>
        <w:pStyle w:val="ListParagraph"/>
        <w:numPr>
          <w:ilvl w:val="0"/>
          <w:numId w:val="14"/>
        </w:numPr>
        <w:spacing w:line="360" w:lineRule="auto"/>
      </w:pPr>
      <w:r>
        <w:t>The following add-on modules are also available for selection to work on website:</w:t>
      </w:r>
    </w:p>
    <w:p w:rsidR="00EB35C1" w:rsidRDefault="00EB35C1" w:rsidP="00EB35C1">
      <w:pPr>
        <w:pStyle w:val="ListParagraph"/>
        <w:numPr>
          <w:ilvl w:val="1"/>
          <w:numId w:val="14"/>
        </w:numPr>
        <w:spacing w:line="360" w:lineRule="auto"/>
      </w:pPr>
      <w:r>
        <w:t>Bulk SMS / Email Marketing: Provides campaign management solution</w:t>
      </w:r>
    </w:p>
    <w:p w:rsidR="00EB35C1" w:rsidRDefault="00EB35C1" w:rsidP="00EB35C1">
      <w:pPr>
        <w:pStyle w:val="ListParagraph"/>
        <w:numPr>
          <w:ilvl w:val="1"/>
          <w:numId w:val="14"/>
        </w:numPr>
        <w:spacing w:line="360" w:lineRule="auto"/>
      </w:pPr>
      <w:r>
        <w:t>Transactional SMS and Emails i.e. sending SMS / Email to website users on certain events</w:t>
      </w:r>
    </w:p>
    <w:p w:rsidR="00EB35C1" w:rsidRDefault="00EB35C1" w:rsidP="00EB35C1">
      <w:pPr>
        <w:pStyle w:val="ListParagraph"/>
        <w:numPr>
          <w:ilvl w:val="1"/>
          <w:numId w:val="14"/>
        </w:numPr>
        <w:spacing w:line="360" w:lineRule="auto"/>
      </w:pPr>
      <w:r>
        <w:t>Social Media Manager: Integrates with your company’s social media channels to provide seamless integration</w:t>
      </w:r>
    </w:p>
    <w:p w:rsidR="00EB35C1" w:rsidRPr="005E44ED" w:rsidRDefault="00EB35C1" w:rsidP="00EB35C1">
      <w:pPr>
        <w:pStyle w:val="ListParagraph"/>
        <w:numPr>
          <w:ilvl w:val="1"/>
          <w:numId w:val="14"/>
        </w:numPr>
        <w:spacing w:line="360" w:lineRule="auto"/>
      </w:pPr>
      <w:r w:rsidRPr="005E44ED">
        <w:t>Deals</w:t>
      </w:r>
      <w:r>
        <w:t xml:space="preserve"> / Promotion</w:t>
      </w:r>
      <w:r w:rsidRPr="005E44ED">
        <w:t xml:space="preserve"> Manager: This will send promotions to the customers by SMS </w:t>
      </w:r>
      <w:r>
        <w:t xml:space="preserve">/ Email </w:t>
      </w:r>
      <w:r w:rsidRPr="005E44ED">
        <w:t>directly from website</w:t>
      </w:r>
    </w:p>
    <w:p w:rsidR="00EB35C1" w:rsidRPr="005E44ED" w:rsidRDefault="00EB35C1" w:rsidP="00EB35C1">
      <w:pPr>
        <w:pStyle w:val="ListParagraph"/>
        <w:numPr>
          <w:ilvl w:val="1"/>
          <w:numId w:val="14"/>
        </w:numPr>
        <w:spacing w:line="360" w:lineRule="auto"/>
      </w:pPr>
      <w:r w:rsidRPr="005E44ED">
        <w:t>Booking Manager: Allows the visitor to book a servic</w:t>
      </w:r>
      <w:r>
        <w:t>e</w:t>
      </w:r>
      <w:r w:rsidRPr="005E44ED">
        <w:t xml:space="preserve"> </w:t>
      </w:r>
      <w:r>
        <w:t>with</w:t>
      </w:r>
      <w:r w:rsidRPr="005E44ED">
        <w:t xml:space="preserve"> your office. Also manages the site visits scheduled for the </w:t>
      </w:r>
      <w:r>
        <w:t>office</w:t>
      </w:r>
      <w:r w:rsidRPr="005E44ED">
        <w:t xml:space="preserve"> person to customer's site</w:t>
      </w:r>
    </w:p>
    <w:p w:rsidR="00EB35C1" w:rsidRPr="005E44ED" w:rsidRDefault="00EB35C1" w:rsidP="00EB35C1">
      <w:pPr>
        <w:pStyle w:val="ListParagraph"/>
        <w:numPr>
          <w:ilvl w:val="1"/>
          <w:numId w:val="14"/>
        </w:numPr>
        <w:spacing w:line="360" w:lineRule="auto"/>
      </w:pPr>
      <w:r w:rsidRPr="005E44ED">
        <w:t xml:space="preserve">Warranty Tracker: Manages the warranty for each </w:t>
      </w:r>
      <w:r>
        <w:t>product / service</w:t>
      </w:r>
      <w:r w:rsidRPr="005E44ED">
        <w:t xml:space="preserve"> sold and tracks all complaints received for </w:t>
      </w:r>
      <w:r>
        <w:t>respective</w:t>
      </w:r>
      <w:r w:rsidRPr="005E44ED">
        <w:t xml:space="preserve"> </w:t>
      </w:r>
      <w:r>
        <w:t>product / service</w:t>
      </w:r>
      <w:r w:rsidRPr="005E44ED">
        <w:t xml:space="preserve">. Gives MIS reports on various parameters regarding the </w:t>
      </w:r>
      <w:r>
        <w:t>respective</w:t>
      </w:r>
      <w:r w:rsidRPr="005E44ED">
        <w:t xml:space="preserve"> </w:t>
      </w:r>
      <w:r>
        <w:t>product / service.</w:t>
      </w:r>
    </w:p>
    <w:p w:rsidR="00EB35C1" w:rsidRDefault="00EB35C1" w:rsidP="00EB35C1">
      <w:pPr>
        <w:pStyle w:val="ListParagraph"/>
        <w:numPr>
          <w:ilvl w:val="1"/>
          <w:numId w:val="14"/>
        </w:numPr>
        <w:spacing w:line="360" w:lineRule="auto"/>
      </w:pPr>
      <w:r>
        <w:t>Customer Loyalty System: This module provides end-to-end tracking of loyalty points handling. The system uses mobile numbers for tracking the points thus there is no need to print any cards. The customer will be sent SMS for updating on loyalty points.</w:t>
      </w:r>
    </w:p>
    <w:p w:rsidR="00EB35C1" w:rsidRDefault="00EB35C1" w:rsidP="00EB35C1">
      <w:pPr>
        <w:spacing w:line="360" w:lineRule="auto"/>
      </w:pPr>
    </w:p>
    <w:p w:rsidR="00EB35C1" w:rsidRDefault="00EB35C1" w:rsidP="00EB35C1">
      <w:r>
        <w:rPr>
          <w:noProof/>
        </w:rPr>
        <mc:AlternateContent>
          <mc:Choice Requires="wps">
            <w:drawing>
              <wp:anchor distT="0" distB="0" distL="114300" distR="114300" simplePos="0" relativeHeight="251663360" behindDoc="0" locked="0" layoutInCell="1" allowOverlap="1" wp14:anchorId="0A5F46FC" wp14:editId="0432DE22">
                <wp:simplePos x="0" y="0"/>
                <wp:positionH relativeFrom="column">
                  <wp:posOffset>204801</wp:posOffset>
                </wp:positionH>
                <wp:positionV relativeFrom="paragraph">
                  <wp:posOffset>5790108</wp:posOffset>
                </wp:positionV>
                <wp:extent cx="2874874" cy="811987"/>
                <wp:effectExtent l="0" t="0" r="1905" b="7620"/>
                <wp:wrapNone/>
                <wp:docPr id="7" name="Text Box 7"/>
                <wp:cNvGraphicFramePr/>
                <a:graphic xmlns:a="http://schemas.openxmlformats.org/drawingml/2006/main">
                  <a:graphicData uri="http://schemas.microsoft.com/office/word/2010/wordprocessingShape">
                    <wps:wsp>
                      <wps:cNvSpPr txBox="1"/>
                      <wps:spPr>
                        <a:xfrm>
                          <a:off x="0" y="0"/>
                          <a:ext cx="2874874" cy="811987"/>
                        </a:xfrm>
                        <a:prstGeom prst="rect">
                          <a:avLst/>
                        </a:prstGeom>
                        <a:solidFill>
                          <a:schemeClr val="lt1"/>
                        </a:solidFill>
                        <a:ln w="6350">
                          <a:noFill/>
                        </a:ln>
                      </wps:spPr>
                      <wps:txbx>
                        <w:txbxContent>
                          <w:p w:rsidR="00EB35C1" w:rsidRDefault="00EB35C1" w:rsidP="00EB35C1">
                            <w:r w:rsidRPr="00502424">
                              <w:rPr>
                                <w:rFonts w:ascii="CenturyGothic" w:hAnsi="CenturyGothic"/>
                                <w:color w:val="333333"/>
                                <w:sz w:val="44"/>
                                <w:szCs w:val="44"/>
                              </w:rPr>
                              <w:t xml:space="preserve">Tell Us About </w:t>
                            </w:r>
                            <w:r w:rsidRPr="00502424">
                              <w:rPr>
                                <w:rFonts w:ascii="CenturyGothic" w:hAnsi="CenturyGothic"/>
                                <w:color w:val="00B0F0"/>
                                <w:sz w:val="44"/>
                                <w:szCs w:val="44"/>
                              </w:rPr>
                              <w:t>Your 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F46FC" id="Text Box 7" o:spid="_x0000_s1028" type="#_x0000_t202" style="position:absolute;margin-left:16.15pt;margin-top:455.9pt;width:226.35pt;height:6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" fillcolor="white [3201]" stroked="f" strokeweight=".5pt">
                <v:textbox>
                  <w:txbxContent>
                    <w:p w:rsidR="00EB35C1" w:rsidRDefault="00EB35C1" w:rsidP="00EB35C1">
                      <w:r w:rsidRPr="00502424">
                        <w:rPr>
                          <w:rFonts w:ascii="CenturyGothic" w:hAnsi="CenturyGothic"/>
                          <w:color w:val="333333"/>
                          <w:sz w:val="44"/>
                          <w:szCs w:val="44"/>
                        </w:rPr>
                        <w:t xml:space="preserve">Tell Us About </w:t>
                      </w:r>
                      <w:r w:rsidRPr="00502424">
                        <w:rPr>
                          <w:rFonts w:ascii="CenturyGothic" w:hAnsi="CenturyGothic"/>
                          <w:color w:val="00B0F0"/>
                          <w:sz w:val="44"/>
                          <w:szCs w:val="44"/>
                        </w:rPr>
                        <w:t>Your Company</w:t>
                      </w:r>
                    </w:p>
                  </w:txbxContent>
                </v:textbox>
              </v:shape>
            </w:pict>
          </mc:Fallback>
        </mc:AlternateContent>
      </w:r>
    </w:p>
    <w:p w:rsidR="00EB35C1" w:rsidRPr="00127DCE" w:rsidRDefault="00EB35C1">
      <w:pPr>
        <w:rPr>
          <w:rFonts w:ascii="Calibri" w:eastAsia="Calibri" w:hAnsi="Calibri"/>
          <w:b/>
        </w:rPr>
      </w:pPr>
    </w:p>
    <w:sectPr w:rsidR="00EB35C1" w:rsidRPr="00127DCE" w:rsidSect="00127DCE">
      <w:headerReference w:type="even" r:id="rId8"/>
      <w:headerReference w:type="default" r:id="rId9"/>
      <w:footerReference w:type="default" r:id="rId10"/>
      <w:headerReference w:type="first" r:id="rId11"/>
      <w:footerReference w:type="first" r:id="rId12"/>
      <w:pgSz w:w="12240" w:h="15840"/>
      <w:pgMar w:top="1804"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0CF" w:rsidRDefault="00A100CF" w:rsidP="00B61ADE">
      <w:pPr>
        <w:spacing w:after="0" w:line="240" w:lineRule="auto"/>
      </w:pPr>
      <w:r>
        <w:separator/>
      </w:r>
    </w:p>
  </w:endnote>
  <w:endnote w:type="continuationSeparator" w:id="0">
    <w:p w:rsidR="00A100CF" w:rsidRDefault="00A100CF" w:rsidP="00B61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CenturyGothic">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C94" w:rsidRDefault="00D60C94">
    <w:pPr>
      <w:pStyle w:val="Footer"/>
    </w:pPr>
    <w:r>
      <w:rPr>
        <w:noProof/>
        <w:lang w:val="en-US"/>
      </w:rPr>
      <mc:AlternateContent>
        <mc:Choice Requires="wps">
          <w:drawing>
            <wp:anchor distT="0" distB="0" distL="114300" distR="114300" simplePos="0" relativeHeight="251668480" behindDoc="0" locked="0" layoutInCell="1" allowOverlap="1" wp14:anchorId="69DB7C41" wp14:editId="243AA926">
              <wp:simplePos x="0" y="0"/>
              <wp:positionH relativeFrom="column">
                <wp:posOffset>-916305</wp:posOffset>
              </wp:positionH>
              <wp:positionV relativeFrom="paragraph">
                <wp:posOffset>-88165</wp:posOffset>
              </wp:positionV>
              <wp:extent cx="7795895" cy="711835"/>
              <wp:effectExtent l="0" t="0" r="14605" b="12065"/>
              <wp:wrapNone/>
              <wp:docPr id="8" name="Text Box 8"/>
              <wp:cNvGraphicFramePr/>
              <a:graphic xmlns:a="http://schemas.openxmlformats.org/drawingml/2006/main">
                <a:graphicData uri="http://schemas.microsoft.com/office/word/2010/wordprocessingShape">
                  <wps:wsp>
                    <wps:cNvSpPr txBox="1"/>
                    <wps:spPr>
                      <a:xfrm>
                        <a:off x="0" y="0"/>
                        <a:ext cx="7795895" cy="711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94"/>
                            <w:gridCol w:w="3993"/>
                          </w:tblGrid>
                          <w:tr w:rsidR="00D60C94" w:rsidTr="00685493">
                            <w:trPr>
                              <w:trHeight w:val="454"/>
                            </w:trPr>
                            <w:tc>
                              <w:tcPr>
                                <w:tcW w:w="3998" w:type="dxa"/>
                                <w:vAlign w:val="center"/>
                              </w:tcPr>
                              <w:p w:rsidR="00D60C94" w:rsidRDefault="00D60C94" w:rsidP="00D60C94">
                                <w:pPr>
                                  <w:jc w:val="center"/>
                                </w:pPr>
                              </w:p>
                            </w:tc>
                            <w:tc>
                              <w:tcPr>
                                <w:tcW w:w="3998" w:type="dxa"/>
                                <w:vAlign w:val="center"/>
                              </w:tcPr>
                              <w:p w:rsidR="00D60C94" w:rsidRPr="000F159D" w:rsidRDefault="00D60C94" w:rsidP="00D60C94">
                                <w:pPr>
                                  <w:jc w:val="center"/>
                                  <w:rPr>
                                    <w:rStyle w:val="Strong"/>
                                  </w:rPr>
                                </w:pPr>
                                <w:r w:rsidRPr="000F159D">
                                  <w:rPr>
                                    <w:rStyle w:val="Strong"/>
                                  </w:rPr>
                                  <w:t>Consulting | Training | Projects</w:t>
                                </w:r>
                              </w:p>
                            </w:tc>
                            <w:tc>
                              <w:tcPr>
                                <w:tcW w:w="3998" w:type="dxa"/>
                                <w:vAlign w:val="center"/>
                              </w:tcPr>
                              <w:p w:rsidR="00D60C94" w:rsidRPr="000F159D" w:rsidRDefault="00D60C94" w:rsidP="00D60C94">
                                <w:pPr>
                                  <w:jc w:val="right"/>
                                  <w:rPr>
                                    <w:rStyle w:val="Strong"/>
                                  </w:rPr>
                                </w:pPr>
                                <w:r w:rsidRPr="000F159D">
                                  <w:rPr>
                                    <w:rStyle w:val="Strong"/>
                                  </w:rPr>
                                  <w:t xml:space="preserve">Page </w:t>
                                </w:r>
                                <w:r w:rsidRPr="000F159D">
                                  <w:rPr>
                                    <w:rStyle w:val="Strong"/>
                                  </w:rPr>
                                  <w:fldChar w:fldCharType="begin"/>
                                </w:r>
                                <w:r w:rsidRPr="000F159D">
                                  <w:rPr>
                                    <w:rStyle w:val="Strong"/>
                                  </w:rPr>
                                  <w:instrText xml:space="preserve"> PAGE  \* Arabic  \* MERGEFORMAT </w:instrText>
                                </w:r>
                                <w:r w:rsidRPr="000F159D">
                                  <w:rPr>
                                    <w:rStyle w:val="Strong"/>
                                  </w:rPr>
                                  <w:fldChar w:fldCharType="separate"/>
                                </w:r>
                                <w:r w:rsidR="00EB35C1">
                                  <w:rPr>
                                    <w:rStyle w:val="Strong"/>
                                    <w:noProof/>
                                  </w:rPr>
                                  <w:t>1</w:t>
                                </w:r>
                                <w:r w:rsidRPr="000F159D">
                                  <w:rPr>
                                    <w:rStyle w:val="Strong"/>
                                  </w:rPr>
                                  <w:fldChar w:fldCharType="end"/>
                                </w:r>
                                <w:r w:rsidRPr="000F159D">
                                  <w:rPr>
                                    <w:rStyle w:val="Strong"/>
                                  </w:rPr>
                                  <w:t xml:space="preserve"> of </w:t>
                                </w:r>
                                <w:r w:rsidRPr="000F159D">
                                  <w:rPr>
                                    <w:rStyle w:val="Strong"/>
                                  </w:rPr>
                                  <w:fldChar w:fldCharType="begin"/>
                                </w:r>
                                <w:r w:rsidRPr="000F159D">
                                  <w:rPr>
                                    <w:rStyle w:val="Strong"/>
                                  </w:rPr>
                                  <w:instrText xml:space="preserve"> NUMPAGES  \* Arabic  \* MERGEFORMAT </w:instrText>
                                </w:r>
                                <w:r w:rsidRPr="000F159D">
                                  <w:rPr>
                                    <w:rStyle w:val="Strong"/>
                                  </w:rPr>
                                  <w:fldChar w:fldCharType="separate"/>
                                </w:r>
                                <w:r w:rsidR="00EB35C1">
                                  <w:rPr>
                                    <w:rStyle w:val="Strong"/>
                                    <w:noProof/>
                                  </w:rPr>
                                  <w:t>3</w:t>
                                </w:r>
                                <w:r w:rsidRPr="000F159D">
                                  <w:rPr>
                                    <w:rStyle w:val="Strong"/>
                                  </w:rPr>
                                  <w:fldChar w:fldCharType="end"/>
                                </w:r>
                              </w:p>
                            </w:tc>
                          </w:tr>
                        </w:tbl>
                        <w:p w:rsidR="00D60C94" w:rsidRDefault="00D60C94" w:rsidP="00D60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DB7C41" id="_x0000_t202" coordsize="21600,21600" o:spt="202" path="m,l,21600r21600,l21600,xe">
              <v:stroke joinstyle="miter"/>
              <v:path gradientshapeok="t" o:connecttype="rect"/>
            </v:shapetype>
            <v:shape id="Text Box 8" o:spid="_x0000_s1030" type="#_x0000_t202" style="position:absolute;margin-left:-72.15pt;margin-top:-6.95pt;width:613.85pt;height:56.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" fillcolor="white [3201]"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94"/>
                      <w:gridCol w:w="3993"/>
                    </w:tblGrid>
                    <w:tr w:rsidR="00D60C94" w:rsidTr="00685493">
                      <w:trPr>
                        <w:trHeight w:val="454"/>
                      </w:trPr>
                      <w:tc>
                        <w:tcPr>
                          <w:tcW w:w="3998" w:type="dxa"/>
                          <w:vAlign w:val="center"/>
                        </w:tcPr>
                        <w:p w:rsidR="00D60C94" w:rsidRDefault="00D60C94" w:rsidP="00D60C94">
                          <w:pPr>
                            <w:jc w:val="center"/>
                          </w:pPr>
                        </w:p>
                      </w:tc>
                      <w:tc>
                        <w:tcPr>
                          <w:tcW w:w="3998" w:type="dxa"/>
                          <w:vAlign w:val="center"/>
                        </w:tcPr>
                        <w:p w:rsidR="00D60C94" w:rsidRPr="000F159D" w:rsidRDefault="00D60C94" w:rsidP="00D60C94">
                          <w:pPr>
                            <w:jc w:val="center"/>
                            <w:rPr>
                              <w:rStyle w:val="Strong"/>
                            </w:rPr>
                          </w:pPr>
                          <w:r w:rsidRPr="000F159D">
                            <w:rPr>
                              <w:rStyle w:val="Strong"/>
                            </w:rPr>
                            <w:t>Consulting | Training | Projects</w:t>
                          </w:r>
                        </w:p>
                      </w:tc>
                      <w:tc>
                        <w:tcPr>
                          <w:tcW w:w="3998" w:type="dxa"/>
                          <w:vAlign w:val="center"/>
                        </w:tcPr>
                        <w:p w:rsidR="00D60C94" w:rsidRPr="000F159D" w:rsidRDefault="00D60C94" w:rsidP="00D60C94">
                          <w:pPr>
                            <w:jc w:val="right"/>
                            <w:rPr>
                              <w:rStyle w:val="Strong"/>
                            </w:rPr>
                          </w:pPr>
                          <w:r w:rsidRPr="000F159D">
                            <w:rPr>
                              <w:rStyle w:val="Strong"/>
                            </w:rPr>
                            <w:t xml:space="preserve">Page </w:t>
                          </w:r>
                          <w:r w:rsidRPr="000F159D">
                            <w:rPr>
                              <w:rStyle w:val="Strong"/>
                            </w:rPr>
                            <w:fldChar w:fldCharType="begin"/>
                          </w:r>
                          <w:r w:rsidRPr="000F159D">
                            <w:rPr>
                              <w:rStyle w:val="Strong"/>
                            </w:rPr>
                            <w:instrText xml:space="preserve"> PAGE  \* Arabic  \* MERGEFORMAT </w:instrText>
                          </w:r>
                          <w:r w:rsidRPr="000F159D">
                            <w:rPr>
                              <w:rStyle w:val="Strong"/>
                            </w:rPr>
                            <w:fldChar w:fldCharType="separate"/>
                          </w:r>
                          <w:r w:rsidR="00EB35C1">
                            <w:rPr>
                              <w:rStyle w:val="Strong"/>
                              <w:noProof/>
                            </w:rPr>
                            <w:t>1</w:t>
                          </w:r>
                          <w:r w:rsidRPr="000F159D">
                            <w:rPr>
                              <w:rStyle w:val="Strong"/>
                            </w:rPr>
                            <w:fldChar w:fldCharType="end"/>
                          </w:r>
                          <w:r w:rsidRPr="000F159D">
                            <w:rPr>
                              <w:rStyle w:val="Strong"/>
                            </w:rPr>
                            <w:t xml:space="preserve"> of </w:t>
                          </w:r>
                          <w:r w:rsidRPr="000F159D">
                            <w:rPr>
                              <w:rStyle w:val="Strong"/>
                            </w:rPr>
                            <w:fldChar w:fldCharType="begin"/>
                          </w:r>
                          <w:r w:rsidRPr="000F159D">
                            <w:rPr>
                              <w:rStyle w:val="Strong"/>
                            </w:rPr>
                            <w:instrText xml:space="preserve"> NUMPAGES  \* Arabic  \* MERGEFORMAT </w:instrText>
                          </w:r>
                          <w:r w:rsidRPr="000F159D">
                            <w:rPr>
                              <w:rStyle w:val="Strong"/>
                            </w:rPr>
                            <w:fldChar w:fldCharType="separate"/>
                          </w:r>
                          <w:r w:rsidR="00EB35C1">
                            <w:rPr>
                              <w:rStyle w:val="Strong"/>
                              <w:noProof/>
                            </w:rPr>
                            <w:t>3</w:t>
                          </w:r>
                          <w:r w:rsidRPr="000F159D">
                            <w:rPr>
                              <w:rStyle w:val="Strong"/>
                            </w:rPr>
                            <w:fldChar w:fldCharType="end"/>
                          </w:r>
                        </w:p>
                      </w:tc>
                    </w:tr>
                  </w:tbl>
                  <w:p w:rsidR="00D60C94" w:rsidRDefault="00D60C94" w:rsidP="00D60C94"/>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ADE" w:rsidRDefault="00B61ADE">
    <w:pPr>
      <w:pStyle w:val="Footer"/>
    </w:pPr>
    <w:r>
      <w:rPr>
        <w:noProof/>
        <w:lang w:val="en-US"/>
      </w:rPr>
      <mc:AlternateContent>
        <mc:Choice Requires="wps">
          <w:drawing>
            <wp:anchor distT="0" distB="0" distL="114300" distR="114300" simplePos="0" relativeHeight="251663360" behindDoc="0" locked="0" layoutInCell="1" allowOverlap="1" wp14:anchorId="4C3A3C51" wp14:editId="7128BE2C">
              <wp:simplePos x="0" y="0"/>
              <wp:positionH relativeFrom="column">
                <wp:posOffset>-924025</wp:posOffset>
              </wp:positionH>
              <wp:positionV relativeFrom="paragraph">
                <wp:posOffset>-91874</wp:posOffset>
              </wp:positionV>
              <wp:extent cx="7796463" cy="712269"/>
              <wp:effectExtent l="0" t="0" r="14605" b="12065"/>
              <wp:wrapNone/>
              <wp:docPr id="3" name="Text Box 3"/>
              <wp:cNvGraphicFramePr/>
              <a:graphic xmlns:a="http://schemas.openxmlformats.org/drawingml/2006/main">
                <a:graphicData uri="http://schemas.microsoft.com/office/word/2010/wordprocessingShape">
                  <wps:wsp>
                    <wps:cNvSpPr txBox="1"/>
                    <wps:spPr>
                      <a:xfrm>
                        <a:off x="0" y="0"/>
                        <a:ext cx="7796463" cy="7122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94"/>
                            <w:gridCol w:w="3993"/>
                          </w:tblGrid>
                          <w:tr w:rsidR="00B61ADE" w:rsidTr="00685493">
                            <w:trPr>
                              <w:trHeight w:val="454"/>
                            </w:trPr>
                            <w:tc>
                              <w:tcPr>
                                <w:tcW w:w="3998" w:type="dxa"/>
                                <w:vAlign w:val="center"/>
                              </w:tcPr>
                              <w:p w:rsidR="00B61ADE" w:rsidRDefault="00B61ADE" w:rsidP="00D60C94">
                                <w:pPr>
                                  <w:jc w:val="center"/>
                                </w:pPr>
                              </w:p>
                            </w:tc>
                            <w:tc>
                              <w:tcPr>
                                <w:tcW w:w="3998" w:type="dxa"/>
                                <w:vAlign w:val="center"/>
                              </w:tcPr>
                              <w:p w:rsidR="00B61ADE" w:rsidRPr="000F159D" w:rsidRDefault="00B61ADE" w:rsidP="00D60C94">
                                <w:pPr>
                                  <w:jc w:val="center"/>
                                  <w:rPr>
                                    <w:rStyle w:val="Strong"/>
                                  </w:rPr>
                                </w:pPr>
                                <w:r w:rsidRPr="000F159D">
                                  <w:rPr>
                                    <w:rStyle w:val="Strong"/>
                                  </w:rPr>
                                  <w:t>Consulting | Training | Projects</w:t>
                                </w:r>
                              </w:p>
                            </w:tc>
                            <w:tc>
                              <w:tcPr>
                                <w:tcW w:w="3998" w:type="dxa"/>
                                <w:vAlign w:val="center"/>
                              </w:tcPr>
                              <w:p w:rsidR="00B61ADE" w:rsidRDefault="00B61ADE" w:rsidP="00D60C94">
                                <w:pPr>
                                  <w:jc w:val="right"/>
                                </w:pPr>
                              </w:p>
                            </w:tc>
                          </w:tr>
                        </w:tbl>
                        <w:p w:rsidR="00B61ADE" w:rsidRDefault="00B61A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3A3C51" id="_x0000_t202" coordsize="21600,21600" o:spt="202" path="m,l,21600r21600,l21600,xe">
              <v:stroke joinstyle="miter"/>
              <v:path gradientshapeok="t" o:connecttype="rect"/>
            </v:shapetype>
            <v:shape id="Text Box 3" o:spid="_x0000_s1032" type="#_x0000_t202" style="position:absolute;margin-left:-72.75pt;margin-top:-7.25pt;width:613.9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" fillcolor="white [3201]" strokeweight=".5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2"/>
                      <w:gridCol w:w="3994"/>
                      <w:gridCol w:w="3993"/>
                    </w:tblGrid>
                    <w:tr w:rsidR="00B61ADE" w:rsidTr="00685493">
                      <w:trPr>
                        <w:trHeight w:val="454"/>
                      </w:trPr>
                      <w:tc>
                        <w:tcPr>
                          <w:tcW w:w="3998" w:type="dxa"/>
                          <w:vAlign w:val="center"/>
                        </w:tcPr>
                        <w:p w:rsidR="00B61ADE" w:rsidRDefault="00B61ADE" w:rsidP="00D60C94">
                          <w:pPr>
                            <w:jc w:val="center"/>
                          </w:pPr>
                        </w:p>
                      </w:tc>
                      <w:tc>
                        <w:tcPr>
                          <w:tcW w:w="3998" w:type="dxa"/>
                          <w:vAlign w:val="center"/>
                        </w:tcPr>
                        <w:p w:rsidR="00B61ADE" w:rsidRPr="000F159D" w:rsidRDefault="00B61ADE" w:rsidP="00D60C94">
                          <w:pPr>
                            <w:jc w:val="center"/>
                            <w:rPr>
                              <w:rStyle w:val="Strong"/>
                            </w:rPr>
                          </w:pPr>
                          <w:r w:rsidRPr="000F159D">
                            <w:rPr>
                              <w:rStyle w:val="Strong"/>
                            </w:rPr>
                            <w:t>Consulting | Training | Projects</w:t>
                          </w:r>
                        </w:p>
                      </w:tc>
                      <w:tc>
                        <w:tcPr>
                          <w:tcW w:w="3998" w:type="dxa"/>
                          <w:vAlign w:val="center"/>
                        </w:tcPr>
                        <w:p w:rsidR="00B61ADE" w:rsidRDefault="00B61ADE" w:rsidP="00D60C94">
                          <w:pPr>
                            <w:jc w:val="right"/>
                          </w:pPr>
                        </w:p>
                      </w:tc>
                    </w:tr>
                  </w:tbl>
                  <w:p w:rsidR="00B61ADE" w:rsidRDefault="00B61ADE"/>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0CF" w:rsidRDefault="00A100CF" w:rsidP="00B61ADE">
      <w:pPr>
        <w:spacing w:after="0" w:line="240" w:lineRule="auto"/>
      </w:pPr>
      <w:r>
        <w:separator/>
      </w:r>
    </w:p>
  </w:footnote>
  <w:footnote w:type="continuationSeparator" w:id="0">
    <w:p w:rsidR="00A100CF" w:rsidRDefault="00A100CF" w:rsidP="00B61A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ADE" w:rsidRDefault="00A100CF">
    <w:pPr>
      <w:pStyle w:val="Header"/>
    </w:pPr>
    <w:r>
      <w:rPr>
        <w:noProof/>
      </w:rPr>
      <w:pict w14:anchorId="352A5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627079" o:spid="_x0000_s2065" type="#_x0000_t75" style="position:absolute;margin-left:0;margin-top:0;width:955.5pt;height:666pt;z-index:-251645952;mso-position-horizontal:center;mso-position-horizontal-relative:margin;mso-position-vertical:center;mso-position-vertical-relative:margin" o:allowincell="f">
          <v:imagedata r:id="rId1" o:title="abstract_background-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ADE" w:rsidRDefault="009079B3">
    <w:pPr>
      <w:pStyle w:val="Header"/>
    </w:pPr>
    <w:r>
      <w:rPr>
        <w:noProof/>
        <w:lang w:val="en-US"/>
      </w:rPr>
      <mc:AlternateContent>
        <mc:Choice Requires="wps">
          <w:drawing>
            <wp:anchor distT="0" distB="0" distL="114300" distR="114300" simplePos="0" relativeHeight="251659264" behindDoc="0" locked="0" layoutInCell="1" allowOverlap="1" wp14:anchorId="34B0E3E5" wp14:editId="0123AAE0">
              <wp:simplePos x="0" y="0"/>
              <wp:positionH relativeFrom="column">
                <wp:posOffset>-679269</wp:posOffset>
              </wp:positionH>
              <wp:positionV relativeFrom="paragraph">
                <wp:posOffset>55517</wp:posOffset>
              </wp:positionV>
              <wp:extent cx="7236642" cy="581660"/>
              <wp:effectExtent l="0" t="0" r="2540" b="8890"/>
              <wp:wrapNone/>
              <wp:docPr id="1" name="Text Box 1"/>
              <wp:cNvGraphicFramePr/>
              <a:graphic xmlns:a="http://schemas.openxmlformats.org/drawingml/2006/main">
                <a:graphicData uri="http://schemas.microsoft.com/office/word/2010/wordprocessingShape">
                  <wps:wsp>
                    <wps:cNvSpPr txBox="1"/>
                    <wps:spPr>
                      <a:xfrm>
                        <a:off x="0" y="0"/>
                        <a:ext cx="7236642" cy="581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8"/>
                            <w:gridCol w:w="7400"/>
                          </w:tblGrid>
                          <w:tr w:rsidR="00B61ADE" w:rsidTr="00B61ADE">
                            <w:tc>
                              <w:tcPr>
                                <w:tcW w:w="1666" w:type="pct"/>
                                <w:shd w:val="clear" w:color="auto" w:fill="FFFFFF" w:themeFill="background1"/>
                              </w:tcPr>
                              <w:p w:rsidR="00B61ADE" w:rsidRDefault="00B61ADE">
                                <w:r>
                                  <w:rPr>
                                    <w:noProof/>
                                    <w:lang w:val="en-US"/>
                                  </w:rPr>
                                  <w:drawing>
                                    <wp:inline distT="0" distB="0" distL="0" distR="0" wp14:anchorId="549CF7BC" wp14:editId="24D8B7EC">
                                      <wp:extent cx="933650" cy="34114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938664" cy="342974"/>
                                              </a:xfrm>
                                              <a:prstGeom prst="rect">
                                                <a:avLst/>
                                              </a:prstGeom>
                                            </pic:spPr>
                                          </pic:pic>
                                        </a:graphicData>
                                      </a:graphic>
                                    </wp:inline>
                                  </w:drawing>
                                </w:r>
                              </w:p>
                            </w:tc>
                            <w:tc>
                              <w:tcPr>
                                <w:tcW w:w="3334" w:type="pct"/>
                                <w:shd w:val="clear" w:color="auto" w:fill="FFFFFF" w:themeFill="background1"/>
                              </w:tcPr>
                              <w:p w:rsidR="00B61ADE" w:rsidRPr="000F159D" w:rsidRDefault="00B61ADE" w:rsidP="00D60C94">
                                <w:pPr>
                                  <w:jc w:val="right"/>
                                  <w:rPr>
                                    <w:rStyle w:val="Strong"/>
                                  </w:rPr>
                                </w:pPr>
                                <w:r w:rsidRPr="000F159D">
                                  <w:rPr>
                                    <w:rStyle w:val="Strong"/>
                                    <w:sz w:val="32"/>
                                  </w:rPr>
                                  <w:t>Wise &amp; Agile Solutions Limited</w:t>
                                </w:r>
                              </w:p>
                            </w:tc>
                          </w:tr>
                        </w:tbl>
                        <w:p w:rsidR="00B61ADE" w:rsidRDefault="00B61ADE" w:rsidP="00B61ADE"/>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B0E3E5" id="_x0000_t202" coordsize="21600,21600" o:spt="202" path="m,l,21600r21600,l21600,xe">
              <v:stroke joinstyle="miter"/>
              <v:path gradientshapeok="t" o:connecttype="rect"/>
            </v:shapetype>
            <v:shape id="Text Box 1" o:spid="_x0000_s1029" type="#_x0000_t202" style="position:absolute;margin-left:-53.5pt;margin-top:4.35pt;width:569.8pt;height:4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" fillcolor="white [3201]" stroked="f" strokeweight=".5pt">
              <v:textbo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8"/>
                      <w:gridCol w:w="7400"/>
                    </w:tblGrid>
                    <w:tr w:rsidR="00B61ADE" w:rsidTr="00B61ADE">
                      <w:tc>
                        <w:tcPr>
                          <w:tcW w:w="1666" w:type="pct"/>
                          <w:shd w:val="clear" w:color="auto" w:fill="FFFFFF" w:themeFill="background1"/>
                        </w:tcPr>
                        <w:p w:rsidR="00B61ADE" w:rsidRDefault="00B61ADE">
                          <w:r>
                            <w:rPr>
                              <w:noProof/>
                              <w:lang w:val="en-US"/>
                            </w:rPr>
                            <w:drawing>
                              <wp:inline distT="0" distB="0" distL="0" distR="0" wp14:anchorId="549CF7BC" wp14:editId="24D8B7EC">
                                <wp:extent cx="933650" cy="341142"/>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938664" cy="342974"/>
                                        </a:xfrm>
                                        <a:prstGeom prst="rect">
                                          <a:avLst/>
                                        </a:prstGeom>
                                      </pic:spPr>
                                    </pic:pic>
                                  </a:graphicData>
                                </a:graphic>
                              </wp:inline>
                            </w:drawing>
                          </w:r>
                        </w:p>
                      </w:tc>
                      <w:tc>
                        <w:tcPr>
                          <w:tcW w:w="3334" w:type="pct"/>
                          <w:shd w:val="clear" w:color="auto" w:fill="FFFFFF" w:themeFill="background1"/>
                        </w:tcPr>
                        <w:p w:rsidR="00B61ADE" w:rsidRPr="000F159D" w:rsidRDefault="00B61ADE" w:rsidP="00D60C94">
                          <w:pPr>
                            <w:jc w:val="right"/>
                            <w:rPr>
                              <w:rStyle w:val="Strong"/>
                            </w:rPr>
                          </w:pPr>
                          <w:r w:rsidRPr="000F159D">
                            <w:rPr>
                              <w:rStyle w:val="Strong"/>
                              <w:sz w:val="32"/>
                            </w:rPr>
                            <w:t>Wise &amp; Agile Solutions Limited</w:t>
                          </w:r>
                        </w:p>
                      </w:tc>
                    </w:tr>
                  </w:tbl>
                  <w:p w:rsidR="00B61ADE" w:rsidRDefault="00B61ADE" w:rsidP="00B61ADE"/>
                </w:txbxContent>
              </v:textbox>
            </v:shape>
          </w:pict>
        </mc:Fallback>
      </mc:AlternateContent>
    </w:r>
    <w:r w:rsidR="00A100CF">
      <w:rPr>
        <w:noProof/>
      </w:rPr>
      <w:pict w14:anchorId="505F0F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627080" o:spid="_x0000_s2066" type="#_x0000_t75" style="position:absolute;margin-left:0;margin-top:0;width:955.5pt;height:666pt;z-index:-251644928;mso-position-horizontal:center;mso-position-horizontal-relative:margin;mso-position-vertical:center;mso-position-vertical-relative:margin" o:allowincell="f">
          <v:imagedata r:id="rId2" o:title="abstract_background-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1ADE" w:rsidRDefault="009079B3">
    <w:pPr>
      <w:pStyle w:val="Header"/>
    </w:pPr>
    <w:r w:rsidRPr="00D60C94">
      <w:rPr>
        <w:noProof/>
        <w:lang w:val="en-US"/>
      </w:rPr>
      <mc:AlternateContent>
        <mc:Choice Requires="wps">
          <w:drawing>
            <wp:anchor distT="0" distB="0" distL="114300" distR="114300" simplePos="0" relativeHeight="251666432" behindDoc="0" locked="0" layoutInCell="1" allowOverlap="1" wp14:anchorId="7977E0FB" wp14:editId="06FEF6A5">
              <wp:simplePos x="0" y="0"/>
              <wp:positionH relativeFrom="column">
                <wp:posOffset>-711835</wp:posOffset>
              </wp:positionH>
              <wp:positionV relativeFrom="paragraph">
                <wp:posOffset>-216435</wp:posOffset>
              </wp:positionV>
              <wp:extent cx="7295949" cy="859422"/>
              <wp:effectExtent l="0" t="0" r="635" b="0"/>
              <wp:wrapNone/>
              <wp:docPr id="6" name="Text Box 6"/>
              <wp:cNvGraphicFramePr/>
              <a:graphic xmlns:a="http://schemas.openxmlformats.org/drawingml/2006/main">
                <a:graphicData uri="http://schemas.microsoft.com/office/word/2010/wordprocessingShape">
                  <wps:wsp>
                    <wps:cNvSpPr txBox="1"/>
                    <wps:spPr>
                      <a:xfrm>
                        <a:off x="0" y="0"/>
                        <a:ext cx="7295949" cy="85942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9"/>
                            <w:gridCol w:w="7462"/>
                          </w:tblGrid>
                          <w:tr w:rsidR="00D60C94" w:rsidTr="00B61ADE">
                            <w:tc>
                              <w:tcPr>
                                <w:tcW w:w="1666" w:type="pct"/>
                                <w:shd w:val="clear" w:color="auto" w:fill="FFFFFF" w:themeFill="background1"/>
                              </w:tcPr>
                              <w:p w:rsidR="00D60C94" w:rsidRPr="000F159D" w:rsidRDefault="00D60C94">
                                <w:pPr>
                                  <w:rPr>
                                    <w:rStyle w:val="Strong"/>
                                  </w:rPr>
                                </w:pPr>
                                <w:r w:rsidRPr="000F159D">
                                  <w:rPr>
                                    <w:rStyle w:val="Strong"/>
                                    <w:noProof/>
                                    <w:lang w:val="en-US"/>
                                  </w:rPr>
                                  <w:drawing>
                                    <wp:inline distT="0" distB="0" distL="0" distR="0" wp14:anchorId="29149D4C" wp14:editId="16E327CE">
                                      <wp:extent cx="1870341" cy="68339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1877330" cy="685948"/>
                                              </a:xfrm>
                                              <a:prstGeom prst="rect">
                                                <a:avLst/>
                                              </a:prstGeom>
                                            </pic:spPr>
                                          </pic:pic>
                                        </a:graphicData>
                                      </a:graphic>
                                    </wp:inline>
                                  </w:drawing>
                                </w:r>
                              </w:p>
                            </w:tc>
                            <w:tc>
                              <w:tcPr>
                                <w:tcW w:w="3334" w:type="pct"/>
                                <w:shd w:val="clear" w:color="auto" w:fill="FFFFFF" w:themeFill="background1"/>
                              </w:tcPr>
                              <w:p w:rsidR="00D60C94" w:rsidRPr="000F159D" w:rsidRDefault="00D60C94" w:rsidP="00B61ADE">
                                <w:pPr>
                                  <w:jc w:val="right"/>
                                  <w:rPr>
                                    <w:rStyle w:val="Strong"/>
                                    <w:sz w:val="40"/>
                                  </w:rPr>
                                </w:pPr>
                                <w:r w:rsidRPr="000F159D">
                                  <w:rPr>
                                    <w:rStyle w:val="Strong"/>
                                    <w:sz w:val="40"/>
                                  </w:rPr>
                                  <w:t>Wise &amp; Agile Solutions Limited</w:t>
                                </w:r>
                              </w:p>
                              <w:p w:rsidR="00D60C94" w:rsidRPr="000F159D" w:rsidRDefault="001A41BD" w:rsidP="00B61ADE">
                                <w:pPr>
                                  <w:jc w:val="right"/>
                                  <w:rPr>
                                    <w:rStyle w:val="Strong"/>
                                    <w:sz w:val="20"/>
                                  </w:rPr>
                                </w:pPr>
                                <w:r>
                                  <w:rPr>
                                    <w:rStyle w:val="Strong"/>
                                    <w:sz w:val="20"/>
                                  </w:rPr>
                                  <w:t>2</w:t>
                                </w:r>
                                <w:r>
                                  <w:rPr>
                                    <w:rStyle w:val="Strong"/>
                                    <w:sz w:val="20"/>
                                    <w:vertAlign w:val="superscript"/>
                                  </w:rPr>
                                  <w:t>nd</w:t>
                                </w:r>
                                <w:r w:rsidR="00C56116">
                                  <w:rPr>
                                    <w:rStyle w:val="Strong"/>
                                    <w:sz w:val="20"/>
                                  </w:rPr>
                                  <w:t xml:space="preserve"> Floor, UNGA House, Muthithi Road</w:t>
                                </w:r>
                                <w:r w:rsidR="00D60C94" w:rsidRPr="000F159D">
                                  <w:rPr>
                                    <w:rStyle w:val="Strong"/>
                                    <w:sz w:val="20"/>
                                  </w:rPr>
                                  <w:t>, Nairobi, Kenya</w:t>
                                </w:r>
                              </w:p>
                              <w:p w:rsidR="00D60C94" w:rsidRDefault="00D60C94" w:rsidP="00B61ADE">
                                <w:pPr>
                                  <w:jc w:val="right"/>
                                </w:pPr>
                                <w:r w:rsidRPr="000F159D">
                                  <w:rPr>
                                    <w:rStyle w:val="Strong"/>
                                    <w:sz w:val="20"/>
                                  </w:rPr>
                                  <w:t>Email: info@wizag.biz  |  Website: www.wizag.biz</w:t>
                                </w:r>
                              </w:p>
                            </w:tc>
                          </w:tr>
                        </w:tbl>
                        <w:p w:rsidR="00D60C94" w:rsidRDefault="00D60C94" w:rsidP="00D60C94"/>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7E0FB" id="_x0000_t202" coordsize="21600,21600" o:spt="202" path="m,l,21600r21600,l21600,xe">
              <v:stroke joinstyle="miter"/>
              <v:path gradientshapeok="t" o:connecttype="rect"/>
            </v:shapetype>
            <v:shape id="Text Box 6" o:spid="_x0000_s1031" type="#_x0000_t202" style="position:absolute;margin-left:-56.05pt;margin-top:-17.05pt;width:574.5pt;height:6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" fillcolor="white [3201]" stroked="f" strokeweight=".5pt">
              <v:textbox>
                <w:txbxContent>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9"/>
                      <w:gridCol w:w="7462"/>
                    </w:tblGrid>
                    <w:tr w:rsidR="00D60C94" w:rsidTr="00B61ADE">
                      <w:tc>
                        <w:tcPr>
                          <w:tcW w:w="1666" w:type="pct"/>
                          <w:shd w:val="clear" w:color="auto" w:fill="FFFFFF" w:themeFill="background1"/>
                        </w:tcPr>
                        <w:p w:rsidR="00D60C94" w:rsidRPr="000F159D" w:rsidRDefault="00D60C94">
                          <w:pPr>
                            <w:rPr>
                              <w:rStyle w:val="Strong"/>
                            </w:rPr>
                          </w:pPr>
                          <w:r w:rsidRPr="000F159D">
                            <w:rPr>
                              <w:rStyle w:val="Strong"/>
                              <w:noProof/>
                              <w:lang w:val="en-US"/>
                            </w:rPr>
                            <w:drawing>
                              <wp:inline distT="0" distB="0" distL="0" distR="0" wp14:anchorId="29149D4C" wp14:editId="16E327CE">
                                <wp:extent cx="1870341" cy="68339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jpg"/>
                                        <pic:cNvPicPr/>
                                      </pic:nvPicPr>
                                      <pic:blipFill>
                                        <a:blip r:embed="rId1">
                                          <a:extLst>
                                            <a:ext uri="{28A0092B-C50C-407E-A947-70E740481C1C}">
                                              <a14:useLocalDpi xmlns:a14="http://schemas.microsoft.com/office/drawing/2010/main" val="0"/>
                                            </a:ext>
                                          </a:extLst>
                                        </a:blip>
                                        <a:stretch>
                                          <a:fillRect/>
                                        </a:stretch>
                                      </pic:blipFill>
                                      <pic:spPr>
                                        <a:xfrm>
                                          <a:off x="0" y="0"/>
                                          <a:ext cx="1877330" cy="685948"/>
                                        </a:xfrm>
                                        <a:prstGeom prst="rect">
                                          <a:avLst/>
                                        </a:prstGeom>
                                      </pic:spPr>
                                    </pic:pic>
                                  </a:graphicData>
                                </a:graphic>
                              </wp:inline>
                            </w:drawing>
                          </w:r>
                        </w:p>
                      </w:tc>
                      <w:tc>
                        <w:tcPr>
                          <w:tcW w:w="3334" w:type="pct"/>
                          <w:shd w:val="clear" w:color="auto" w:fill="FFFFFF" w:themeFill="background1"/>
                        </w:tcPr>
                        <w:p w:rsidR="00D60C94" w:rsidRPr="000F159D" w:rsidRDefault="00D60C94" w:rsidP="00B61ADE">
                          <w:pPr>
                            <w:jc w:val="right"/>
                            <w:rPr>
                              <w:rStyle w:val="Strong"/>
                              <w:sz w:val="40"/>
                            </w:rPr>
                          </w:pPr>
                          <w:r w:rsidRPr="000F159D">
                            <w:rPr>
                              <w:rStyle w:val="Strong"/>
                              <w:sz w:val="40"/>
                            </w:rPr>
                            <w:t>Wise &amp; Agile Solutions Limited</w:t>
                          </w:r>
                        </w:p>
                        <w:p w:rsidR="00D60C94" w:rsidRPr="000F159D" w:rsidRDefault="001A41BD" w:rsidP="00B61ADE">
                          <w:pPr>
                            <w:jc w:val="right"/>
                            <w:rPr>
                              <w:rStyle w:val="Strong"/>
                              <w:sz w:val="20"/>
                            </w:rPr>
                          </w:pPr>
                          <w:r>
                            <w:rPr>
                              <w:rStyle w:val="Strong"/>
                              <w:sz w:val="20"/>
                            </w:rPr>
                            <w:t>2</w:t>
                          </w:r>
                          <w:r>
                            <w:rPr>
                              <w:rStyle w:val="Strong"/>
                              <w:sz w:val="20"/>
                              <w:vertAlign w:val="superscript"/>
                            </w:rPr>
                            <w:t>nd</w:t>
                          </w:r>
                          <w:r w:rsidR="00C56116">
                            <w:rPr>
                              <w:rStyle w:val="Strong"/>
                              <w:sz w:val="20"/>
                            </w:rPr>
                            <w:t xml:space="preserve"> Floor, UNGA House, Muthithi Road</w:t>
                          </w:r>
                          <w:r w:rsidR="00D60C94" w:rsidRPr="000F159D">
                            <w:rPr>
                              <w:rStyle w:val="Strong"/>
                              <w:sz w:val="20"/>
                            </w:rPr>
                            <w:t>, Nairobi, Kenya</w:t>
                          </w:r>
                        </w:p>
                        <w:p w:rsidR="00D60C94" w:rsidRDefault="00D60C94" w:rsidP="00B61ADE">
                          <w:pPr>
                            <w:jc w:val="right"/>
                          </w:pPr>
                          <w:r w:rsidRPr="000F159D">
                            <w:rPr>
                              <w:rStyle w:val="Strong"/>
                              <w:sz w:val="20"/>
                            </w:rPr>
                            <w:t>Email: info@wizag.biz  |  Website: www.wizag.biz</w:t>
                          </w:r>
                        </w:p>
                      </w:tc>
                    </w:tr>
                  </w:tbl>
                  <w:p w:rsidR="00D60C94" w:rsidRDefault="00D60C94" w:rsidP="00D60C94"/>
                </w:txbxContent>
              </v:textbox>
            </v:shape>
          </w:pict>
        </mc:Fallback>
      </mc:AlternateContent>
    </w:r>
    <w:r w:rsidR="00A100CF">
      <w:rPr>
        <w:noProof/>
      </w:rPr>
      <w:pict w14:anchorId="7E48D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7627078" o:spid="_x0000_s2064" type="#_x0000_t75" style="position:absolute;margin-left:0;margin-top:0;width:955.5pt;height:666pt;z-index:-251646976;mso-position-horizontal:center;mso-position-horizontal-relative:margin;mso-position-vertical:center;mso-position-vertical-relative:margin" o:allowincell="f">
          <v:imagedata r:id="rId2" o:title="abstract_background-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80F9A"/>
    <w:multiLevelType w:val="hybridMultilevel"/>
    <w:tmpl w:val="6952E0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86C06"/>
    <w:multiLevelType w:val="hybridMultilevel"/>
    <w:tmpl w:val="220819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A40F90"/>
    <w:multiLevelType w:val="hybridMultilevel"/>
    <w:tmpl w:val="6B5644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84CB9"/>
    <w:multiLevelType w:val="hybridMultilevel"/>
    <w:tmpl w:val="A9B2B9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E37F2E"/>
    <w:multiLevelType w:val="hybridMultilevel"/>
    <w:tmpl w:val="FA5E712E"/>
    <w:lvl w:ilvl="0" w:tplc="8B0A99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BD39E8"/>
    <w:multiLevelType w:val="hybridMultilevel"/>
    <w:tmpl w:val="A18E3E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00FE9"/>
    <w:multiLevelType w:val="hybridMultilevel"/>
    <w:tmpl w:val="952AEF02"/>
    <w:lvl w:ilvl="0" w:tplc="1FF45A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654AD2"/>
    <w:multiLevelType w:val="hybridMultilevel"/>
    <w:tmpl w:val="B16E51E2"/>
    <w:lvl w:ilvl="0" w:tplc="D4902B5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6A2188"/>
    <w:multiLevelType w:val="hybridMultilevel"/>
    <w:tmpl w:val="1F383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25377"/>
    <w:multiLevelType w:val="hybridMultilevel"/>
    <w:tmpl w:val="A906F3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6A33B4"/>
    <w:multiLevelType w:val="hybridMultilevel"/>
    <w:tmpl w:val="48B821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F1537"/>
    <w:multiLevelType w:val="hybridMultilevel"/>
    <w:tmpl w:val="61D4798C"/>
    <w:lvl w:ilvl="0" w:tplc="16C03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8112F1"/>
    <w:multiLevelType w:val="hybridMultilevel"/>
    <w:tmpl w:val="224637FE"/>
    <w:lvl w:ilvl="0" w:tplc="4E9E57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E43D73"/>
    <w:multiLevelType w:val="hybridMultilevel"/>
    <w:tmpl w:val="414459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0"/>
  </w:num>
  <w:num w:numId="4">
    <w:abstractNumId w:val="3"/>
  </w:num>
  <w:num w:numId="5">
    <w:abstractNumId w:val="9"/>
  </w:num>
  <w:num w:numId="6">
    <w:abstractNumId w:val="2"/>
  </w:num>
  <w:num w:numId="7">
    <w:abstractNumId w:val="1"/>
  </w:num>
  <w:num w:numId="8">
    <w:abstractNumId w:val="12"/>
  </w:num>
  <w:num w:numId="9">
    <w:abstractNumId w:val="4"/>
  </w:num>
  <w:num w:numId="10">
    <w:abstractNumId w:val="6"/>
  </w:num>
  <w:num w:numId="11">
    <w:abstractNumId w:val="11"/>
  </w:num>
  <w:num w:numId="12">
    <w:abstractNumId w:val="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savePreviewPicture/>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C1"/>
    <w:rsid w:val="00042180"/>
    <w:rsid w:val="00076A83"/>
    <w:rsid w:val="000866EB"/>
    <w:rsid w:val="000E757F"/>
    <w:rsid w:val="000F14D9"/>
    <w:rsid w:val="000F159D"/>
    <w:rsid w:val="00127DCE"/>
    <w:rsid w:val="001A41BD"/>
    <w:rsid w:val="001B0152"/>
    <w:rsid w:val="001E786F"/>
    <w:rsid w:val="00217710"/>
    <w:rsid w:val="00226F17"/>
    <w:rsid w:val="002D386E"/>
    <w:rsid w:val="002E401D"/>
    <w:rsid w:val="00522CAC"/>
    <w:rsid w:val="005B4DE9"/>
    <w:rsid w:val="005F5B83"/>
    <w:rsid w:val="006325FA"/>
    <w:rsid w:val="0066019A"/>
    <w:rsid w:val="00685493"/>
    <w:rsid w:val="007817EF"/>
    <w:rsid w:val="00852BE9"/>
    <w:rsid w:val="009079B3"/>
    <w:rsid w:val="00910A4C"/>
    <w:rsid w:val="009E450E"/>
    <w:rsid w:val="009E5783"/>
    <w:rsid w:val="00A00CD2"/>
    <w:rsid w:val="00A100CF"/>
    <w:rsid w:val="00A2374D"/>
    <w:rsid w:val="00A563E8"/>
    <w:rsid w:val="00A959B4"/>
    <w:rsid w:val="00B617A8"/>
    <w:rsid w:val="00B61ADE"/>
    <w:rsid w:val="00B62571"/>
    <w:rsid w:val="00C153F0"/>
    <w:rsid w:val="00C528EC"/>
    <w:rsid w:val="00C56116"/>
    <w:rsid w:val="00C90341"/>
    <w:rsid w:val="00CB3E6B"/>
    <w:rsid w:val="00CC0E85"/>
    <w:rsid w:val="00CC77F5"/>
    <w:rsid w:val="00D60C94"/>
    <w:rsid w:val="00D64192"/>
    <w:rsid w:val="00EB35C1"/>
    <w:rsid w:val="00EF22BF"/>
    <w:rsid w:val="00EF4869"/>
    <w:rsid w:val="00F2527C"/>
    <w:rsid w:val="00F913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7"/>
    <o:shapelayout v:ext="edit">
      <o:idmap v:ext="edit" data="1"/>
    </o:shapelayout>
  </w:shapeDefaults>
  <w:decimalSymbol w:val="."/>
  <w:listSeparator w:val=","/>
  <w14:docId w14:val="779C884F"/>
  <w15:docId w15:val="{C3DEABB2-8E2A-4642-B98D-BA4721A6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F159D"/>
    <w:pPr>
      <w:pBdr>
        <w:bottom w:val="single" w:sz="4" w:space="1" w:color="auto"/>
      </w:pBdr>
      <w:outlineLvl w:val="0"/>
    </w:pPr>
    <w:rPr>
      <w:b/>
      <w:sz w:val="32"/>
    </w:rPr>
  </w:style>
  <w:style w:type="paragraph" w:styleId="Heading2">
    <w:name w:val="heading 2"/>
    <w:basedOn w:val="Normal"/>
    <w:next w:val="Normal"/>
    <w:link w:val="Heading2Char"/>
    <w:uiPriority w:val="9"/>
    <w:unhideWhenUsed/>
    <w:qFormat/>
    <w:rsid w:val="000F159D"/>
    <w:pPr>
      <w:outlineLvl w:val="1"/>
    </w:pPr>
    <w:rPr>
      <w:b/>
      <w:sz w:val="24"/>
      <w:u w:val="single"/>
    </w:rPr>
  </w:style>
  <w:style w:type="paragraph" w:styleId="Heading3">
    <w:name w:val="heading 3"/>
    <w:basedOn w:val="Normal"/>
    <w:next w:val="Normal"/>
    <w:link w:val="Heading3Char"/>
    <w:uiPriority w:val="9"/>
    <w:unhideWhenUsed/>
    <w:qFormat/>
    <w:rsid w:val="000F159D"/>
    <w:pPr>
      <w:outlineLvl w:val="2"/>
    </w:pPr>
    <w:rPr>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ADE"/>
  </w:style>
  <w:style w:type="paragraph" w:styleId="Footer">
    <w:name w:val="footer"/>
    <w:basedOn w:val="Normal"/>
    <w:link w:val="FooterChar"/>
    <w:uiPriority w:val="99"/>
    <w:unhideWhenUsed/>
    <w:rsid w:val="00B61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ADE"/>
  </w:style>
  <w:style w:type="paragraph" w:styleId="BalloonText">
    <w:name w:val="Balloon Text"/>
    <w:basedOn w:val="Normal"/>
    <w:link w:val="BalloonTextChar"/>
    <w:uiPriority w:val="99"/>
    <w:semiHidden/>
    <w:unhideWhenUsed/>
    <w:rsid w:val="00B61A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ADE"/>
    <w:rPr>
      <w:rFonts w:ascii="Tahoma" w:hAnsi="Tahoma" w:cs="Tahoma"/>
      <w:sz w:val="16"/>
      <w:szCs w:val="16"/>
    </w:rPr>
  </w:style>
  <w:style w:type="table" w:styleId="TableGrid">
    <w:name w:val="Table Grid"/>
    <w:basedOn w:val="TableNormal"/>
    <w:uiPriority w:val="59"/>
    <w:rsid w:val="00B61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1ADE"/>
    <w:rPr>
      <w:color w:val="0000FF" w:themeColor="hyperlink"/>
      <w:u w:val="single"/>
    </w:rPr>
  </w:style>
  <w:style w:type="character" w:customStyle="1" w:styleId="Heading1Char">
    <w:name w:val="Heading 1 Char"/>
    <w:basedOn w:val="DefaultParagraphFont"/>
    <w:link w:val="Heading1"/>
    <w:uiPriority w:val="9"/>
    <w:rsid w:val="000F159D"/>
    <w:rPr>
      <w:b/>
      <w:sz w:val="32"/>
    </w:rPr>
  </w:style>
  <w:style w:type="character" w:customStyle="1" w:styleId="Heading2Char">
    <w:name w:val="Heading 2 Char"/>
    <w:basedOn w:val="DefaultParagraphFont"/>
    <w:link w:val="Heading2"/>
    <w:uiPriority w:val="9"/>
    <w:rsid w:val="000F159D"/>
    <w:rPr>
      <w:b/>
      <w:sz w:val="24"/>
      <w:u w:val="single"/>
    </w:rPr>
  </w:style>
  <w:style w:type="character" w:customStyle="1" w:styleId="Heading3Char">
    <w:name w:val="Heading 3 Char"/>
    <w:basedOn w:val="DefaultParagraphFont"/>
    <w:link w:val="Heading3"/>
    <w:uiPriority w:val="9"/>
    <w:rsid w:val="000F159D"/>
    <w:rPr>
      <w:i/>
      <w:u w:val="single"/>
    </w:rPr>
  </w:style>
  <w:style w:type="character" w:styleId="Strong">
    <w:name w:val="Strong"/>
    <w:basedOn w:val="DefaultParagraphFont"/>
    <w:uiPriority w:val="22"/>
    <w:qFormat/>
    <w:rsid w:val="000F159D"/>
    <w:rPr>
      <w:b/>
      <w:bCs/>
    </w:rPr>
  </w:style>
  <w:style w:type="table" w:customStyle="1" w:styleId="TableGrid2">
    <w:name w:val="Table Grid2"/>
    <w:basedOn w:val="TableNormal"/>
    <w:next w:val="TableGrid"/>
    <w:uiPriority w:val="59"/>
    <w:rsid w:val="00127DCE"/>
    <w:pPr>
      <w:spacing w:after="0" w:line="240" w:lineRule="auto"/>
    </w:pPr>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127DC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27DCE"/>
    <w:rPr>
      <w:rFonts w:eastAsiaTheme="minorEastAsia"/>
      <w:lang w:eastAsia="ja-JP"/>
    </w:rPr>
  </w:style>
  <w:style w:type="character" w:customStyle="1" w:styleId="fontstyle01">
    <w:name w:val="fontstyle01"/>
    <w:basedOn w:val="DefaultParagraphFont"/>
    <w:rsid w:val="00EB35C1"/>
    <w:rPr>
      <w:rFonts w:ascii="Calibri-Bold" w:hAnsi="Calibri-Bold" w:hint="default"/>
      <w:b/>
      <w:bCs/>
      <w:i w:val="0"/>
      <w:iCs w:val="0"/>
      <w:color w:val="000000"/>
      <w:sz w:val="20"/>
      <w:szCs w:val="20"/>
    </w:rPr>
  </w:style>
  <w:style w:type="character" w:customStyle="1" w:styleId="fontstyle21">
    <w:name w:val="fontstyle21"/>
    <w:basedOn w:val="DefaultParagraphFont"/>
    <w:rsid w:val="00EB35C1"/>
    <w:rPr>
      <w:rFonts w:ascii="Calibri" w:hAnsi="Calibri" w:hint="default"/>
      <w:b w:val="0"/>
      <w:bCs w:val="0"/>
      <w:i w:val="0"/>
      <w:iCs w:val="0"/>
      <w:color w:val="000000"/>
      <w:sz w:val="20"/>
      <w:szCs w:val="20"/>
    </w:rPr>
  </w:style>
  <w:style w:type="character" w:customStyle="1" w:styleId="fontstyle31">
    <w:name w:val="fontstyle31"/>
    <w:basedOn w:val="DefaultParagraphFont"/>
    <w:rsid w:val="00EB35C1"/>
    <w:rPr>
      <w:rFonts w:ascii="Calibri-Italic" w:hAnsi="Calibri-Italic" w:hint="default"/>
      <w:b w:val="0"/>
      <w:bCs w:val="0"/>
      <w:i/>
      <w:iCs/>
      <w:color w:val="000000"/>
      <w:sz w:val="20"/>
      <w:szCs w:val="20"/>
    </w:rPr>
  </w:style>
  <w:style w:type="paragraph" w:styleId="ListParagraph">
    <w:name w:val="List Paragraph"/>
    <w:basedOn w:val="Normal"/>
    <w:uiPriority w:val="34"/>
    <w:qFormat/>
    <w:rsid w:val="00EB35C1"/>
    <w:pPr>
      <w:spacing w:after="0"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286069">
      <w:bodyDiv w:val="1"/>
      <w:marLeft w:val="0"/>
      <w:marRight w:val="0"/>
      <w:marTop w:val="0"/>
      <w:marBottom w:val="0"/>
      <w:divBdr>
        <w:top w:val="none" w:sz="0" w:space="0" w:color="auto"/>
        <w:left w:val="none" w:sz="0" w:space="0" w:color="auto"/>
        <w:bottom w:val="none" w:sz="0" w:space="0" w:color="auto"/>
        <w:right w:val="none" w:sz="0" w:space="0" w:color="auto"/>
      </w:divBdr>
      <w:divsChild>
        <w:div w:id="668410194">
          <w:marLeft w:val="0"/>
          <w:marRight w:val="0"/>
          <w:marTop w:val="0"/>
          <w:marBottom w:val="0"/>
          <w:divBdr>
            <w:top w:val="none" w:sz="0" w:space="0" w:color="auto"/>
            <w:left w:val="none" w:sz="0" w:space="0" w:color="auto"/>
            <w:bottom w:val="none" w:sz="0" w:space="0" w:color="auto"/>
            <w:right w:val="none" w:sz="0" w:space="0" w:color="auto"/>
          </w:divBdr>
        </w:div>
      </w:divsChild>
    </w:div>
    <w:div w:id="1970935809">
      <w:bodyDiv w:val="1"/>
      <w:marLeft w:val="0"/>
      <w:marRight w:val="0"/>
      <w:marTop w:val="0"/>
      <w:marBottom w:val="0"/>
      <w:divBdr>
        <w:top w:val="none" w:sz="0" w:space="0" w:color="auto"/>
        <w:left w:val="none" w:sz="0" w:space="0" w:color="auto"/>
        <w:bottom w:val="none" w:sz="0" w:space="0" w:color="auto"/>
        <w:right w:val="none" w:sz="0" w:space="0" w:color="auto"/>
      </w:divBdr>
      <w:divsChild>
        <w:div w:id="1558710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PJ%20DOCS\_WIZAG%20STUFF\_SYNC%20WIZAG%20STUFF\WIZAG%20Office%20Templates\BLANK%20LETTERHEAD%202ND%20FL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2015-08-27T00:00:00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BLANK LETTERHEAD 2ND FLR.dotx</Template>
  <TotalTime>4</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ANNUAL MAINTENANCE CONTRACT</vt:lpstr>
    </vt:vector>
  </TitlesOfParts>
  <Company>LONDON DISTILLERS LIMITED</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MAINTENANCE CONTRACT</dc:title>
  <dc:subject>SAGE PASTEL EVOLUTION</dc:subject>
  <dc:creator>Paramjeet Bhambra</dc:creator>
  <cp:lastModifiedBy>Paramjeet Bhambra</cp:lastModifiedBy>
  <cp:revision>1</cp:revision>
  <cp:lastPrinted>2015-08-27T07:39:00Z</cp:lastPrinted>
  <dcterms:created xsi:type="dcterms:W3CDTF">2018-01-16T13:22:00Z</dcterms:created>
  <dcterms:modified xsi:type="dcterms:W3CDTF">2018-01-16T13:26:00Z</dcterms:modified>
</cp:coreProperties>
</file>